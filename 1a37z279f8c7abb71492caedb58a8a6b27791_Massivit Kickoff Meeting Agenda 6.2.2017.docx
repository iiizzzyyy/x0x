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3C3" w:rsidRDefault="00D203C3" w:rsidP="00762B87">
      <w:pPr>
        <w:rPr>
          <w:rtl/>
          <w:lang w:bidi="he-IL"/>
        </w:rPr>
      </w:pPr>
    </w:p>
    <w:p w:rsidR="00A24D04" w:rsidRDefault="00762B87" w:rsidP="00762B87">
      <w:r>
        <w:t>Asia Pacific Kickoff Meeting Agenda</w:t>
      </w:r>
    </w:p>
    <w:p w:rsidR="00762B87" w:rsidRDefault="00762B87" w:rsidP="00A7037A">
      <w:r>
        <w:t>Day 1 –</w:t>
      </w:r>
      <w:r w:rsidR="007F2B22">
        <w:t xml:space="preserve"> Wed, Feb 15 </w:t>
      </w:r>
      <w:r w:rsidR="00A7037A">
        <w:t>R</w:t>
      </w:r>
      <w:r>
        <w:t xml:space="preserve">eview 2017 business plan </w:t>
      </w:r>
      <w:r w:rsidR="00A7037A">
        <w:t>with</w:t>
      </w:r>
      <w:r>
        <w:t xml:space="preserve"> each partner and to learn on their plans and needs </w:t>
      </w:r>
    </w:p>
    <w:p w:rsidR="00762B87" w:rsidRDefault="00762B87" w:rsidP="00E922E4"/>
    <w:tbl>
      <w:tblPr>
        <w:tblW w:w="7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2"/>
        <w:gridCol w:w="2990"/>
        <w:gridCol w:w="2795"/>
      </w:tblGrid>
      <w:tr w:rsidR="0053588E" w:rsidRPr="0068022E" w:rsidTr="0053588E">
        <w:tc>
          <w:tcPr>
            <w:tcW w:w="1562" w:type="dxa"/>
            <w:shd w:val="clear" w:color="auto" w:fill="737373"/>
          </w:tcPr>
          <w:p w:rsidR="0053588E" w:rsidRPr="0068022E" w:rsidRDefault="0053588E" w:rsidP="004B7727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color w:val="FFFFFF"/>
                <w:sz w:val="20"/>
                <w:highlight w:val="lightGray"/>
                <w:lang w:val="en-US"/>
              </w:rPr>
            </w:pPr>
          </w:p>
        </w:tc>
        <w:tc>
          <w:tcPr>
            <w:tcW w:w="2990" w:type="dxa"/>
            <w:shd w:val="clear" w:color="auto" w:fill="737373"/>
          </w:tcPr>
          <w:p w:rsidR="0053588E" w:rsidRPr="0068022E" w:rsidRDefault="0053588E" w:rsidP="004B7727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color w:val="FFFFFF"/>
                <w:sz w:val="20"/>
                <w:lang w:val="en-US"/>
              </w:rPr>
            </w:pPr>
            <w:r>
              <w:rPr>
                <w:rFonts w:ascii="Trebuchet MS" w:hAnsi="Trebuchet MS"/>
                <w:color w:val="FFFFFF"/>
                <w:sz w:val="20"/>
                <w:lang w:val="en-US"/>
              </w:rPr>
              <w:t>Meeting with</w:t>
            </w:r>
          </w:p>
        </w:tc>
        <w:tc>
          <w:tcPr>
            <w:tcW w:w="2795" w:type="dxa"/>
            <w:shd w:val="clear" w:color="auto" w:fill="737373"/>
          </w:tcPr>
          <w:p w:rsidR="0053588E" w:rsidRPr="002E65BA" w:rsidRDefault="0053588E" w:rsidP="004B7727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color w:val="FFFFFF"/>
                <w:sz w:val="20"/>
                <w:lang w:val="en-US"/>
              </w:rPr>
            </w:pPr>
            <w:r w:rsidRPr="002E65BA">
              <w:rPr>
                <w:rFonts w:ascii="Trebuchet MS" w:hAnsi="Trebuchet MS"/>
                <w:color w:val="FFFFFF"/>
                <w:sz w:val="20"/>
                <w:lang w:val="en-US"/>
              </w:rPr>
              <w:t>Present</w:t>
            </w:r>
          </w:p>
        </w:tc>
      </w:tr>
      <w:tr w:rsidR="0053588E" w:rsidRPr="0068022E" w:rsidTr="0053588E">
        <w:tc>
          <w:tcPr>
            <w:tcW w:w="1562" w:type="dxa"/>
            <w:tcBorders>
              <w:bottom w:val="single" w:sz="4" w:space="0" w:color="auto"/>
            </w:tcBorders>
          </w:tcPr>
          <w:p w:rsidR="0053588E" w:rsidRDefault="00B8232C" w:rsidP="00F44ECF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 w:bidi="he-IL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 xml:space="preserve">09:00 </w:t>
            </w:r>
            <w:r w:rsidR="00162540">
              <w:rPr>
                <w:rFonts w:ascii="Trebuchet MS" w:hAnsi="Trebuchet MS"/>
                <w:b w:val="0"/>
                <w:bCs/>
                <w:sz w:val="20"/>
                <w:lang w:val="en-US"/>
              </w:rPr>
              <w:t>–</w:t>
            </w: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 xml:space="preserve"> </w:t>
            </w:r>
            <w:r w:rsidR="00162540">
              <w:rPr>
                <w:rFonts w:ascii="Trebuchet MS" w:hAnsi="Trebuchet MS"/>
                <w:b w:val="0"/>
                <w:bCs/>
                <w:sz w:val="20"/>
                <w:lang w:val="en-US"/>
              </w:rPr>
              <w:t>09:45</w:t>
            </w:r>
          </w:p>
        </w:tc>
        <w:tc>
          <w:tcPr>
            <w:tcW w:w="2990" w:type="dxa"/>
            <w:tcBorders>
              <w:bottom w:val="single" w:sz="4" w:space="0" w:color="auto"/>
            </w:tcBorders>
          </w:tcPr>
          <w:p w:rsidR="0053588E" w:rsidRDefault="00C869B0" w:rsidP="002F6F48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Paper Graphic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53588E" w:rsidRDefault="00C869B0" w:rsidP="002F6F48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</w:rPr>
            </w:pPr>
            <w:r>
              <w:rPr>
                <w:rFonts w:ascii="Trebuchet MS" w:hAnsi="Trebuchet MS"/>
                <w:b w:val="0"/>
                <w:bCs/>
                <w:sz w:val="20"/>
              </w:rPr>
              <w:t xml:space="preserve">Doug </w:t>
            </w:r>
            <w:r w:rsidRPr="00C869B0">
              <w:rPr>
                <w:rFonts w:ascii="Trebuchet MS" w:hAnsi="Trebuchet MS"/>
                <w:b w:val="0"/>
                <w:bCs/>
                <w:sz w:val="20"/>
              </w:rPr>
              <w:t>Gilbertson</w:t>
            </w:r>
          </w:p>
        </w:tc>
      </w:tr>
      <w:tr w:rsidR="0053588E" w:rsidRPr="0068022E" w:rsidTr="0053588E">
        <w:tc>
          <w:tcPr>
            <w:tcW w:w="1562" w:type="dxa"/>
            <w:tcBorders>
              <w:bottom w:val="single" w:sz="4" w:space="0" w:color="auto"/>
            </w:tcBorders>
          </w:tcPr>
          <w:p w:rsidR="0053588E" w:rsidRPr="0068022E" w:rsidRDefault="00162540" w:rsidP="002F6F48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09:45 – 10:30</w:t>
            </w:r>
          </w:p>
        </w:tc>
        <w:tc>
          <w:tcPr>
            <w:tcW w:w="2990" w:type="dxa"/>
            <w:tcBorders>
              <w:bottom w:val="single" w:sz="4" w:space="0" w:color="auto"/>
            </w:tcBorders>
          </w:tcPr>
          <w:p w:rsidR="0053588E" w:rsidRPr="0068022E" w:rsidRDefault="00C869B0" w:rsidP="002F6F48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Lino Group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53588E" w:rsidRPr="009212F4" w:rsidRDefault="00C869B0" w:rsidP="002F6F48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</w:rPr>
            </w:pPr>
            <w:r w:rsidRPr="00C869B0">
              <w:rPr>
                <w:rFonts w:ascii="Trebuchet MS" w:hAnsi="Trebuchet MS"/>
                <w:b w:val="0"/>
                <w:bCs/>
                <w:sz w:val="20"/>
              </w:rPr>
              <w:t>Anastasiou</w:t>
            </w:r>
            <w:r>
              <w:rPr>
                <w:rFonts w:ascii="Trebuchet MS" w:hAnsi="Trebuchet MS"/>
                <w:b w:val="0"/>
                <w:bCs/>
                <w:sz w:val="20"/>
              </w:rPr>
              <w:t xml:space="preserve"> &amp; </w:t>
            </w:r>
            <w:r w:rsidRPr="00C869B0">
              <w:rPr>
                <w:rFonts w:ascii="Trebuchet MS" w:hAnsi="Trebuchet MS"/>
                <w:b w:val="0"/>
                <w:bCs/>
                <w:sz w:val="20"/>
              </w:rPr>
              <w:t>Chavouzis</w:t>
            </w:r>
          </w:p>
        </w:tc>
      </w:tr>
      <w:tr w:rsidR="00162540" w:rsidRPr="0068022E" w:rsidTr="0053588E">
        <w:tc>
          <w:tcPr>
            <w:tcW w:w="1562" w:type="dxa"/>
            <w:tcBorders>
              <w:bottom w:val="single" w:sz="4" w:space="0" w:color="auto"/>
            </w:tcBorders>
          </w:tcPr>
          <w:p w:rsidR="00162540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10:30 – 11:15</w:t>
            </w:r>
          </w:p>
        </w:tc>
        <w:tc>
          <w:tcPr>
            <w:tcW w:w="2990" w:type="dxa"/>
            <w:tcBorders>
              <w:bottom w:val="single" w:sz="4" w:space="0" w:color="auto"/>
            </w:tcBorders>
          </w:tcPr>
          <w:p w:rsidR="00162540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proofErr w:type="spellStart"/>
            <w:r>
              <w:rPr>
                <w:rFonts w:ascii="Trebuchet MS" w:hAnsi="Trebuchet MS" w:hint="cs"/>
                <w:b w:val="0"/>
                <w:bCs/>
                <w:sz w:val="20"/>
                <w:lang w:val="en-US"/>
              </w:rPr>
              <w:t>M</w:t>
            </w: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ultistation</w:t>
            </w:r>
            <w:proofErr w:type="spellEnd"/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162540" w:rsidRPr="00C869B0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</w:rPr>
            </w:pPr>
            <w:r w:rsidRPr="00FC5215">
              <w:rPr>
                <w:rFonts w:ascii="Trebuchet MS" w:hAnsi="Trebuchet MS"/>
                <w:b w:val="0"/>
                <w:bCs/>
                <w:sz w:val="20"/>
                <w:lang w:val="en-US" w:bidi="he-IL"/>
              </w:rPr>
              <w:t>Clément Boutet</w:t>
            </w:r>
          </w:p>
        </w:tc>
      </w:tr>
      <w:tr w:rsidR="00162540" w:rsidRPr="0068022E" w:rsidTr="0053588E">
        <w:tc>
          <w:tcPr>
            <w:tcW w:w="1562" w:type="dxa"/>
            <w:tcBorders>
              <w:bottom w:val="single" w:sz="4" w:space="0" w:color="auto"/>
            </w:tcBorders>
          </w:tcPr>
          <w:p w:rsidR="00162540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11:15 – 12:00</w:t>
            </w:r>
          </w:p>
        </w:tc>
        <w:tc>
          <w:tcPr>
            <w:tcW w:w="2990" w:type="dxa"/>
            <w:tcBorders>
              <w:bottom w:val="single" w:sz="4" w:space="0" w:color="auto"/>
            </w:tcBorders>
          </w:tcPr>
          <w:p w:rsidR="00162540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3Dru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162540" w:rsidRPr="00FC5215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 w:bidi="he-IL"/>
              </w:rPr>
            </w:pPr>
            <w:r w:rsidRPr="00C869B0">
              <w:rPr>
                <w:rFonts w:ascii="Trebuchet MS" w:hAnsi="Trebuchet MS"/>
                <w:b w:val="0"/>
                <w:bCs/>
                <w:sz w:val="20"/>
                <w:lang w:val="en-US"/>
              </w:rPr>
              <w:t>Sergey</w:t>
            </w: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 xml:space="preserve"> </w:t>
            </w:r>
            <w:r w:rsidRPr="00C869B0">
              <w:rPr>
                <w:rFonts w:ascii="Trebuchet MS" w:hAnsi="Trebuchet MS"/>
                <w:b w:val="0"/>
                <w:bCs/>
                <w:sz w:val="20"/>
                <w:lang w:val="en-US"/>
              </w:rPr>
              <w:t xml:space="preserve"> Drozhzhin</w:t>
            </w:r>
          </w:p>
        </w:tc>
      </w:tr>
      <w:tr w:rsidR="00162540" w:rsidRPr="0068022E" w:rsidTr="00D35645">
        <w:tc>
          <w:tcPr>
            <w:tcW w:w="156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62540" w:rsidRPr="00D35645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 w:rsidRPr="00D35645">
              <w:rPr>
                <w:rFonts w:ascii="Trebuchet MS" w:hAnsi="Trebuchet MS"/>
                <w:b w:val="0"/>
                <w:bCs/>
                <w:sz w:val="20"/>
                <w:lang w:val="en-US"/>
              </w:rPr>
              <w:t>12:00 - 13:00</w:t>
            </w:r>
          </w:p>
        </w:tc>
        <w:tc>
          <w:tcPr>
            <w:tcW w:w="29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62540" w:rsidRPr="0084576B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sz w:val="20"/>
                <w:lang w:val="en-US"/>
              </w:rPr>
            </w:pPr>
            <w:r w:rsidRPr="0084576B">
              <w:rPr>
                <w:rFonts w:ascii="Trebuchet MS" w:hAnsi="Trebuchet MS"/>
                <w:sz w:val="20"/>
                <w:lang w:val="en-US"/>
              </w:rPr>
              <w:t>Lunch</w:t>
            </w:r>
          </w:p>
        </w:tc>
        <w:tc>
          <w:tcPr>
            <w:tcW w:w="27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62540" w:rsidRPr="00D35645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highlight w:val="lightGray"/>
                <w:lang w:val="en-US"/>
              </w:rPr>
            </w:pPr>
          </w:p>
        </w:tc>
      </w:tr>
      <w:tr w:rsidR="00162540" w:rsidRPr="0068022E" w:rsidTr="0053588E">
        <w:tc>
          <w:tcPr>
            <w:tcW w:w="1562" w:type="dxa"/>
            <w:tcBorders>
              <w:bottom w:val="single" w:sz="4" w:space="0" w:color="auto"/>
            </w:tcBorders>
          </w:tcPr>
          <w:p w:rsidR="00162540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 xml:space="preserve">13:00 – 13:45 </w:t>
            </w:r>
          </w:p>
        </w:tc>
        <w:tc>
          <w:tcPr>
            <w:tcW w:w="2990" w:type="dxa"/>
            <w:tcBorders>
              <w:bottom w:val="single" w:sz="4" w:space="0" w:color="auto"/>
            </w:tcBorders>
          </w:tcPr>
          <w:p w:rsidR="00162540" w:rsidRPr="00C869B0" w:rsidRDefault="00162540" w:rsidP="00162540">
            <w:pPr>
              <w:rPr>
                <w:rFonts w:ascii="Calibri" w:hAnsi="Calibri" w:cs="Calibri"/>
                <w:color w:val="000000"/>
                <w:sz w:val="22"/>
                <w:szCs w:val="22"/>
                <w:lang w:bidi="he-IL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Visutech</w:t>
            </w:r>
            <w:proofErr w:type="spellEnd"/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162540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 w:rsidRPr="00C869B0">
              <w:rPr>
                <w:rFonts w:ascii="Trebuchet MS" w:hAnsi="Trebuchet MS"/>
                <w:b w:val="0"/>
                <w:bCs/>
                <w:sz w:val="20"/>
                <w:lang w:val="en-US"/>
              </w:rPr>
              <w:t>Christian</w:t>
            </w: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 xml:space="preserve"> </w:t>
            </w:r>
            <w:r w:rsidRPr="00C869B0">
              <w:rPr>
                <w:rFonts w:ascii="Trebuchet MS" w:hAnsi="Trebuchet MS"/>
                <w:b w:val="0"/>
                <w:bCs/>
                <w:sz w:val="20"/>
                <w:lang w:val="en-US"/>
              </w:rPr>
              <w:t>Magnusson</w:t>
            </w:r>
          </w:p>
        </w:tc>
      </w:tr>
      <w:tr w:rsidR="00162540" w:rsidRPr="0068022E" w:rsidTr="00162540">
        <w:trPr>
          <w:trHeight w:val="107"/>
        </w:trPr>
        <w:tc>
          <w:tcPr>
            <w:tcW w:w="15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62540" w:rsidRPr="00162540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 w:rsidRPr="00162540">
              <w:rPr>
                <w:rFonts w:ascii="Trebuchet MS" w:hAnsi="Trebuchet MS"/>
                <w:b w:val="0"/>
                <w:bCs/>
                <w:sz w:val="20"/>
                <w:lang w:val="en-US"/>
              </w:rPr>
              <w:t>13:45</w:t>
            </w: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 xml:space="preserve"> – 14:30</w:t>
            </w:r>
          </w:p>
        </w:tc>
        <w:tc>
          <w:tcPr>
            <w:tcW w:w="299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62540" w:rsidRPr="00162540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</w:p>
        </w:tc>
        <w:tc>
          <w:tcPr>
            <w:tcW w:w="27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62540" w:rsidRPr="00162540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</w:p>
        </w:tc>
      </w:tr>
      <w:tr w:rsidR="00162540" w:rsidRPr="0068022E" w:rsidTr="0053588E">
        <w:trPr>
          <w:trHeight w:val="107"/>
        </w:trPr>
        <w:tc>
          <w:tcPr>
            <w:tcW w:w="1562" w:type="dxa"/>
            <w:tcBorders>
              <w:bottom w:val="single" w:sz="4" w:space="0" w:color="auto"/>
            </w:tcBorders>
          </w:tcPr>
          <w:p w:rsidR="00162540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14:30 – 15:15</w:t>
            </w:r>
          </w:p>
        </w:tc>
        <w:tc>
          <w:tcPr>
            <w:tcW w:w="2990" w:type="dxa"/>
            <w:tcBorders>
              <w:bottom w:val="single" w:sz="4" w:space="0" w:color="auto"/>
            </w:tcBorders>
          </w:tcPr>
          <w:p w:rsidR="00162540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162540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</w:p>
        </w:tc>
      </w:tr>
      <w:tr w:rsidR="00162540" w:rsidRPr="0068022E" w:rsidTr="0053588E">
        <w:trPr>
          <w:trHeight w:val="107"/>
        </w:trPr>
        <w:tc>
          <w:tcPr>
            <w:tcW w:w="1562" w:type="dxa"/>
            <w:tcBorders>
              <w:bottom w:val="single" w:sz="4" w:space="0" w:color="auto"/>
            </w:tcBorders>
          </w:tcPr>
          <w:p w:rsidR="00162540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15:15 – 16:00</w:t>
            </w:r>
          </w:p>
        </w:tc>
        <w:tc>
          <w:tcPr>
            <w:tcW w:w="2990" w:type="dxa"/>
            <w:tcBorders>
              <w:bottom w:val="single" w:sz="4" w:space="0" w:color="auto"/>
            </w:tcBorders>
          </w:tcPr>
          <w:p w:rsidR="00162540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162540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</w:p>
        </w:tc>
      </w:tr>
      <w:tr w:rsidR="00162540" w:rsidRPr="0068022E" w:rsidTr="0053588E">
        <w:trPr>
          <w:trHeight w:val="107"/>
        </w:trPr>
        <w:tc>
          <w:tcPr>
            <w:tcW w:w="1562" w:type="dxa"/>
            <w:tcBorders>
              <w:bottom w:val="single" w:sz="4" w:space="0" w:color="auto"/>
            </w:tcBorders>
          </w:tcPr>
          <w:p w:rsidR="00162540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16:00 – 16:45</w:t>
            </w:r>
          </w:p>
        </w:tc>
        <w:tc>
          <w:tcPr>
            <w:tcW w:w="2990" w:type="dxa"/>
            <w:tcBorders>
              <w:bottom w:val="single" w:sz="4" w:space="0" w:color="auto"/>
            </w:tcBorders>
          </w:tcPr>
          <w:p w:rsidR="00162540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proofErr w:type="spellStart"/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Matset</w:t>
            </w:r>
            <w:proofErr w:type="spellEnd"/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162540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Can &amp;</w:t>
            </w:r>
            <w:r>
              <w:t xml:space="preserve"> </w:t>
            </w:r>
            <w:r w:rsidRPr="004404F8">
              <w:rPr>
                <w:rFonts w:ascii="Trebuchet MS" w:hAnsi="Trebuchet MS"/>
                <w:b w:val="0"/>
                <w:bCs/>
                <w:sz w:val="20"/>
                <w:lang w:val="en-US"/>
              </w:rPr>
              <w:t>Ayhan</w:t>
            </w:r>
          </w:p>
        </w:tc>
      </w:tr>
      <w:tr w:rsidR="00162540" w:rsidRPr="0068022E" w:rsidTr="0053588E">
        <w:trPr>
          <w:trHeight w:val="107"/>
        </w:trPr>
        <w:tc>
          <w:tcPr>
            <w:tcW w:w="1562" w:type="dxa"/>
            <w:tcBorders>
              <w:bottom w:val="single" w:sz="4" w:space="0" w:color="auto"/>
            </w:tcBorders>
          </w:tcPr>
          <w:p w:rsidR="00162540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 xml:space="preserve">16:45 – 17:30 </w:t>
            </w:r>
          </w:p>
        </w:tc>
        <w:tc>
          <w:tcPr>
            <w:tcW w:w="2990" w:type="dxa"/>
            <w:tcBorders>
              <w:bottom w:val="single" w:sz="4" w:space="0" w:color="auto"/>
            </w:tcBorders>
          </w:tcPr>
          <w:p w:rsidR="00162540" w:rsidRPr="002F6F48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 xml:space="preserve">Global Imaging </w:t>
            </w:r>
          </w:p>
        </w:tc>
        <w:tc>
          <w:tcPr>
            <w:tcW w:w="2795" w:type="dxa"/>
            <w:tcBorders>
              <w:bottom w:val="single" w:sz="4" w:space="0" w:color="auto"/>
            </w:tcBorders>
          </w:tcPr>
          <w:p w:rsidR="00162540" w:rsidRPr="002F6F48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Greg Lamb</w:t>
            </w:r>
          </w:p>
        </w:tc>
      </w:tr>
      <w:tr w:rsidR="00162540" w:rsidRPr="0068022E" w:rsidTr="0053588E">
        <w:trPr>
          <w:trHeight w:val="70"/>
        </w:trPr>
        <w:tc>
          <w:tcPr>
            <w:tcW w:w="1562" w:type="dxa"/>
            <w:tcBorders>
              <w:bottom w:val="single" w:sz="4" w:space="0" w:color="auto"/>
            </w:tcBorders>
            <w:shd w:val="clear" w:color="auto" w:fill="FFFFFF"/>
          </w:tcPr>
          <w:p w:rsidR="00162540" w:rsidRPr="00CD6D74" w:rsidRDefault="00D203C3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17:30 – 18:0</w:t>
            </w:r>
            <w:r w:rsidR="00162540">
              <w:rPr>
                <w:rFonts w:ascii="Trebuchet MS" w:hAnsi="Trebuchet MS"/>
                <w:b w:val="0"/>
                <w:bCs/>
                <w:sz w:val="20"/>
                <w:lang w:val="en-US"/>
              </w:rPr>
              <w:t xml:space="preserve">0 </w:t>
            </w:r>
          </w:p>
        </w:tc>
        <w:tc>
          <w:tcPr>
            <w:tcW w:w="2990" w:type="dxa"/>
            <w:tcBorders>
              <w:bottom w:val="single" w:sz="4" w:space="0" w:color="auto"/>
            </w:tcBorders>
            <w:shd w:val="clear" w:color="auto" w:fill="FFFFFF"/>
          </w:tcPr>
          <w:p w:rsidR="00162540" w:rsidRDefault="005D4E9B" w:rsidP="00162540">
            <w:pPr>
              <w:pStyle w:val="Title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 w:rsidRPr="00CD6D74">
              <w:rPr>
                <w:rFonts w:ascii="Trebuchet MS" w:hAnsi="Trebuchet MS"/>
                <w:b w:val="0"/>
                <w:bCs/>
                <w:sz w:val="20"/>
                <w:lang w:val="en-US"/>
              </w:rPr>
              <w:t>Massivit Company</w:t>
            </w: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 xml:space="preserve"> +</w:t>
            </w:r>
            <w:r w:rsidRPr="006665BE">
              <w:rPr>
                <w:rFonts w:ascii="Trebuchet MS" w:hAnsi="Trebuchet MS"/>
                <w:b w:val="0"/>
                <w:bCs/>
                <w:color w:val="FF0000"/>
                <w:sz w:val="20"/>
                <w:lang w:val="en-US"/>
              </w:rPr>
              <w:t xml:space="preserve"> </w:t>
            </w:r>
            <w:r w:rsidRPr="005D4E9B">
              <w:rPr>
                <w:rFonts w:ascii="Trebuchet MS" w:hAnsi="Trebuchet MS"/>
                <w:b w:val="0"/>
                <w:bCs/>
                <w:sz w:val="20"/>
                <w:lang w:val="en-US"/>
              </w:rPr>
              <w:t xml:space="preserve">company </w:t>
            </w:r>
            <w:r w:rsidRPr="00D203C3">
              <w:rPr>
                <w:rFonts w:ascii="Trebuchet MS" w:hAnsi="Trebuchet MS"/>
                <w:b w:val="0"/>
                <w:bCs/>
                <w:sz w:val="20"/>
                <w:lang w:val="en-US"/>
              </w:rPr>
              <w:t>tour</w:t>
            </w:r>
          </w:p>
          <w:p w:rsidR="00D203C3" w:rsidRPr="00CD6D74" w:rsidRDefault="00D203C3" w:rsidP="00162540">
            <w:pPr>
              <w:pStyle w:val="Title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The Massivit 3D Printer &amp; Technology</w:t>
            </w:r>
          </w:p>
        </w:tc>
        <w:tc>
          <w:tcPr>
            <w:tcW w:w="2795" w:type="dxa"/>
            <w:tcBorders>
              <w:bottom w:val="single" w:sz="4" w:space="0" w:color="auto"/>
            </w:tcBorders>
            <w:shd w:val="clear" w:color="auto" w:fill="FFFFFF"/>
          </w:tcPr>
          <w:p w:rsidR="00162540" w:rsidRDefault="00162540" w:rsidP="00D203C3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color w:val="FF0000"/>
                <w:sz w:val="20"/>
                <w:lang w:val="en-US"/>
              </w:rPr>
            </w:pPr>
            <w:r w:rsidRPr="00CD6D74">
              <w:rPr>
                <w:rFonts w:ascii="Trebuchet MS" w:hAnsi="Trebuchet MS"/>
                <w:b w:val="0"/>
                <w:bCs/>
                <w:sz w:val="20"/>
                <w:lang w:val="en-US"/>
              </w:rPr>
              <w:t>Avner Israeli</w:t>
            </w:r>
            <w:r w:rsidR="006665BE">
              <w:rPr>
                <w:rFonts w:ascii="Trebuchet MS" w:hAnsi="Trebuchet MS"/>
                <w:b w:val="0"/>
                <w:bCs/>
                <w:sz w:val="20"/>
                <w:lang w:val="en-US"/>
              </w:rPr>
              <w:t xml:space="preserve"> + </w:t>
            </w:r>
          </w:p>
          <w:p w:rsidR="00D203C3" w:rsidRDefault="00D203C3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color w:val="FF0000"/>
                <w:sz w:val="20"/>
                <w:lang w:val="en-US"/>
              </w:rPr>
            </w:pPr>
          </w:p>
          <w:p w:rsidR="006665BE" w:rsidRPr="00CD6D74" w:rsidRDefault="00D203C3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 w:rsidRPr="005D4E9B">
              <w:rPr>
                <w:rFonts w:ascii="Trebuchet MS" w:hAnsi="Trebuchet MS"/>
                <w:b w:val="0"/>
                <w:bCs/>
                <w:sz w:val="20"/>
                <w:lang w:val="en-US"/>
              </w:rPr>
              <w:t xml:space="preserve">Sharon </w:t>
            </w:r>
            <w:r w:rsidR="006665BE" w:rsidRPr="005D4E9B">
              <w:rPr>
                <w:rFonts w:ascii="Trebuchet MS" w:hAnsi="Trebuchet MS"/>
                <w:b w:val="0"/>
                <w:bCs/>
                <w:sz w:val="20"/>
                <w:lang w:val="en-US"/>
              </w:rPr>
              <w:t xml:space="preserve"> </w:t>
            </w:r>
          </w:p>
        </w:tc>
      </w:tr>
      <w:tr w:rsidR="00162540" w:rsidRPr="0068022E" w:rsidTr="0053588E">
        <w:trPr>
          <w:trHeight w:val="70"/>
        </w:trPr>
        <w:tc>
          <w:tcPr>
            <w:tcW w:w="1562" w:type="dxa"/>
            <w:tcBorders>
              <w:bottom w:val="single" w:sz="4" w:space="0" w:color="auto"/>
            </w:tcBorders>
            <w:shd w:val="clear" w:color="auto" w:fill="FFFFFF"/>
          </w:tcPr>
          <w:p w:rsidR="00162540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 w:rsidRPr="0068022E">
              <w:rPr>
                <w:rFonts w:ascii="Trebuchet MS" w:hAnsi="Trebuchet MS"/>
                <w:b w:val="0"/>
                <w:bCs/>
                <w:sz w:val="20"/>
                <w:lang w:val="en-US"/>
              </w:rPr>
              <w:t>1</w:t>
            </w:r>
            <w:r w:rsidR="005D4E9B">
              <w:rPr>
                <w:rFonts w:ascii="Trebuchet MS" w:hAnsi="Trebuchet MS"/>
                <w:b w:val="0"/>
                <w:bCs/>
                <w:sz w:val="20"/>
                <w:lang w:val="en-US"/>
              </w:rPr>
              <w:t xml:space="preserve">8:00 – </w:t>
            </w:r>
            <w:r w:rsidR="00D203C3">
              <w:rPr>
                <w:rFonts w:ascii="Trebuchet MS" w:hAnsi="Trebuchet MS"/>
                <w:b w:val="0"/>
                <w:bCs/>
                <w:sz w:val="20"/>
                <w:lang w:val="en-US"/>
              </w:rPr>
              <w:t>18:3</w:t>
            </w: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0</w:t>
            </w:r>
          </w:p>
        </w:tc>
        <w:tc>
          <w:tcPr>
            <w:tcW w:w="2990" w:type="dxa"/>
            <w:tcBorders>
              <w:bottom w:val="single" w:sz="4" w:space="0" w:color="auto"/>
            </w:tcBorders>
            <w:shd w:val="clear" w:color="auto" w:fill="FFFFFF"/>
          </w:tcPr>
          <w:p w:rsidR="00162540" w:rsidRPr="00FE297F" w:rsidRDefault="00162540" w:rsidP="00162540">
            <w:pPr>
              <w:pStyle w:val="Title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sz w:val="20"/>
                <w:lang w:val="en-US"/>
              </w:rPr>
              <w:t>The 3D printing world</w:t>
            </w:r>
          </w:p>
        </w:tc>
        <w:tc>
          <w:tcPr>
            <w:tcW w:w="2795" w:type="dxa"/>
            <w:tcBorders>
              <w:bottom w:val="single" w:sz="4" w:space="0" w:color="auto"/>
            </w:tcBorders>
            <w:shd w:val="clear" w:color="auto" w:fill="FFFFFF"/>
          </w:tcPr>
          <w:p w:rsidR="00162540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Lilach</w:t>
            </w:r>
          </w:p>
        </w:tc>
      </w:tr>
      <w:tr w:rsidR="00162540" w:rsidRPr="0068022E" w:rsidTr="0053588E">
        <w:tc>
          <w:tcPr>
            <w:tcW w:w="1562" w:type="dxa"/>
            <w:shd w:val="clear" w:color="auto" w:fill="D9D9D9"/>
          </w:tcPr>
          <w:p w:rsidR="00162540" w:rsidRPr="0068022E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19:00</w:t>
            </w:r>
            <w:r w:rsidR="005D4E9B">
              <w:rPr>
                <w:rFonts w:ascii="Trebuchet MS" w:hAnsi="Trebuchet MS"/>
                <w:b w:val="0"/>
                <w:bCs/>
                <w:sz w:val="20"/>
                <w:lang w:val="en-US"/>
              </w:rPr>
              <w:t xml:space="preserve"> </w:t>
            </w: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-</w:t>
            </w:r>
            <w:r w:rsidR="005D4E9B">
              <w:rPr>
                <w:rFonts w:ascii="Trebuchet MS" w:hAnsi="Trebuchet MS"/>
                <w:b w:val="0"/>
                <w:bCs/>
                <w:sz w:val="20"/>
                <w:lang w:val="en-US"/>
              </w:rPr>
              <w:t xml:space="preserve"> </w:t>
            </w: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22</w:t>
            </w:r>
            <w:r w:rsidRPr="0068022E">
              <w:rPr>
                <w:rFonts w:ascii="Trebuchet MS" w:hAnsi="Trebuchet MS"/>
                <w:b w:val="0"/>
                <w:bCs/>
                <w:sz w:val="20"/>
                <w:lang w:val="en-US"/>
              </w:rPr>
              <w:t>:</w:t>
            </w: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00</w:t>
            </w:r>
          </w:p>
        </w:tc>
        <w:tc>
          <w:tcPr>
            <w:tcW w:w="2990" w:type="dxa"/>
            <w:shd w:val="clear" w:color="auto" w:fill="D9D9D9"/>
          </w:tcPr>
          <w:p w:rsidR="00162540" w:rsidRPr="0068022E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sz w:val="20"/>
                <w:lang w:val="en-US"/>
              </w:rPr>
            </w:pPr>
            <w:r w:rsidRPr="0068022E">
              <w:rPr>
                <w:rFonts w:ascii="Trebuchet MS" w:hAnsi="Trebuchet MS"/>
                <w:sz w:val="20"/>
                <w:lang w:val="en-US"/>
              </w:rPr>
              <w:t>Welcome Dinner</w:t>
            </w:r>
          </w:p>
        </w:tc>
        <w:tc>
          <w:tcPr>
            <w:tcW w:w="2795" w:type="dxa"/>
            <w:shd w:val="clear" w:color="auto" w:fill="D9D9D9"/>
          </w:tcPr>
          <w:p w:rsidR="00162540" w:rsidRPr="0068022E" w:rsidRDefault="00162540" w:rsidP="0016254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</w:p>
        </w:tc>
      </w:tr>
    </w:tbl>
    <w:p w:rsidR="00762B87" w:rsidRDefault="00762B87" w:rsidP="00E922E4">
      <w:pPr>
        <w:rPr>
          <w:rtl/>
          <w:lang w:bidi="he-IL"/>
        </w:rPr>
      </w:pPr>
    </w:p>
    <w:p w:rsidR="00762B87" w:rsidRDefault="00762B87" w:rsidP="00E922E4">
      <w:r>
        <w:t xml:space="preserve">Day 2 </w:t>
      </w:r>
      <w:r w:rsidR="00FE297F">
        <w:t>–</w:t>
      </w:r>
      <w:r>
        <w:t xml:space="preserve"> </w:t>
      </w:r>
      <w:r w:rsidR="007F2B22">
        <w:t xml:space="preserve"> Thu, Feb 16 </w:t>
      </w:r>
      <w:r w:rsidR="00FE297F">
        <w:t>Massivit Training &amp; Presentations</w:t>
      </w:r>
    </w:p>
    <w:p w:rsidR="00FE297F" w:rsidRDefault="00FE297F" w:rsidP="00E922E4"/>
    <w:tbl>
      <w:tblPr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2"/>
        <w:gridCol w:w="5239"/>
        <w:gridCol w:w="2835"/>
      </w:tblGrid>
      <w:tr w:rsidR="00846E17" w:rsidRPr="0068022E" w:rsidTr="0053588E">
        <w:tc>
          <w:tcPr>
            <w:tcW w:w="1562" w:type="dxa"/>
            <w:tcBorders>
              <w:bottom w:val="single" w:sz="4" w:space="0" w:color="auto"/>
            </w:tcBorders>
            <w:shd w:val="clear" w:color="auto" w:fill="737373"/>
          </w:tcPr>
          <w:p w:rsidR="00846E17" w:rsidRPr="0068022E" w:rsidRDefault="00846E17" w:rsidP="004B7727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color w:val="FFFFFF"/>
                <w:sz w:val="20"/>
                <w:highlight w:val="lightGray"/>
                <w:lang w:val="en-US"/>
              </w:rPr>
            </w:pPr>
            <w:r w:rsidRPr="0068022E">
              <w:rPr>
                <w:rFonts w:ascii="Trebuchet MS" w:hAnsi="Trebuchet MS"/>
                <w:color w:val="FFFFFF"/>
                <w:sz w:val="20"/>
                <w:lang w:val="en-US"/>
              </w:rPr>
              <w:t>Time</w:t>
            </w: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737373"/>
          </w:tcPr>
          <w:p w:rsidR="00846E17" w:rsidRPr="0068022E" w:rsidRDefault="00846E17" w:rsidP="004B7727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color w:val="FFFFFF"/>
                <w:sz w:val="20"/>
                <w:lang w:val="en-US"/>
              </w:rPr>
            </w:pPr>
            <w:r w:rsidRPr="0068022E">
              <w:rPr>
                <w:rFonts w:ascii="Trebuchet MS" w:hAnsi="Trebuchet MS"/>
                <w:color w:val="FFFFFF"/>
                <w:sz w:val="20"/>
                <w:lang w:val="en-US"/>
              </w:rPr>
              <w:t>Detail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737373"/>
          </w:tcPr>
          <w:p w:rsidR="00846E17" w:rsidRPr="0068022E" w:rsidRDefault="001E6A16" w:rsidP="004B7727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color w:val="FFFFFF"/>
                <w:sz w:val="20"/>
                <w:lang w:val="en-US"/>
              </w:rPr>
            </w:pPr>
            <w:r>
              <w:rPr>
                <w:rFonts w:ascii="Trebuchet MS" w:hAnsi="Trebuchet MS"/>
                <w:color w:val="FFFFFF"/>
                <w:sz w:val="20"/>
                <w:lang w:val="en-US"/>
              </w:rPr>
              <w:t>Presenter</w:t>
            </w:r>
          </w:p>
        </w:tc>
      </w:tr>
      <w:tr w:rsidR="007F2B22" w:rsidRPr="0068022E" w:rsidTr="0053588E">
        <w:tc>
          <w:tcPr>
            <w:tcW w:w="1562" w:type="dxa"/>
          </w:tcPr>
          <w:p w:rsidR="007F2B22" w:rsidRDefault="007F2B22" w:rsidP="0013400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08:00</w:t>
            </w:r>
            <w:r w:rsidR="00B77422">
              <w:rPr>
                <w:rFonts w:ascii="Trebuchet MS" w:hAnsi="Trebuchet MS"/>
                <w:b w:val="0"/>
                <w:bCs/>
                <w:sz w:val="20"/>
                <w:lang w:val="en-US"/>
              </w:rPr>
              <w:t xml:space="preserve"> </w:t>
            </w: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-</w:t>
            </w:r>
            <w:r w:rsidR="00B77422">
              <w:rPr>
                <w:rFonts w:ascii="Trebuchet MS" w:hAnsi="Trebuchet MS"/>
                <w:b w:val="0"/>
                <w:bCs/>
                <w:sz w:val="20"/>
                <w:lang w:val="en-US"/>
              </w:rPr>
              <w:t xml:space="preserve"> </w:t>
            </w: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08:15</w:t>
            </w:r>
          </w:p>
        </w:tc>
        <w:tc>
          <w:tcPr>
            <w:tcW w:w="5239" w:type="dxa"/>
          </w:tcPr>
          <w:p w:rsidR="007F2B22" w:rsidRDefault="007F2B22" w:rsidP="007F41F6">
            <w:pPr>
              <w:pStyle w:val="Title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sz w:val="20"/>
                <w:lang w:val="en-US"/>
              </w:rPr>
              <w:t>Hotel pick up</w:t>
            </w:r>
          </w:p>
        </w:tc>
        <w:tc>
          <w:tcPr>
            <w:tcW w:w="2835" w:type="dxa"/>
          </w:tcPr>
          <w:p w:rsidR="007F2B22" w:rsidRDefault="007F2B22" w:rsidP="0013400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</w:p>
        </w:tc>
      </w:tr>
      <w:tr w:rsidR="004F1ACE" w:rsidRPr="0068022E" w:rsidTr="0053588E">
        <w:tc>
          <w:tcPr>
            <w:tcW w:w="1562" w:type="dxa"/>
          </w:tcPr>
          <w:p w:rsidR="004F1ACE" w:rsidRDefault="004F1ACE" w:rsidP="0013400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09:00 – 11:00</w:t>
            </w:r>
          </w:p>
        </w:tc>
        <w:tc>
          <w:tcPr>
            <w:tcW w:w="5239" w:type="dxa"/>
          </w:tcPr>
          <w:p w:rsidR="004F1ACE" w:rsidRDefault="004F1ACE" w:rsidP="007F41F6">
            <w:pPr>
              <w:pStyle w:val="Title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sz w:val="20"/>
                <w:lang w:val="en-US"/>
              </w:rPr>
              <w:t>Visit at ES Digital</w:t>
            </w:r>
          </w:p>
        </w:tc>
        <w:tc>
          <w:tcPr>
            <w:tcW w:w="2835" w:type="dxa"/>
          </w:tcPr>
          <w:p w:rsidR="004F1ACE" w:rsidRDefault="004F1ACE" w:rsidP="0013400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</w:p>
        </w:tc>
      </w:tr>
      <w:tr w:rsidR="00846E17" w:rsidRPr="0068022E" w:rsidTr="0053588E">
        <w:tc>
          <w:tcPr>
            <w:tcW w:w="1562" w:type="dxa"/>
          </w:tcPr>
          <w:p w:rsidR="00846E17" w:rsidRPr="0002462C" w:rsidRDefault="00C869B0" w:rsidP="0013400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rtl/>
                <w:lang w:val="en-US" w:bidi="he-IL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11:00 – 11:45</w:t>
            </w:r>
          </w:p>
        </w:tc>
        <w:tc>
          <w:tcPr>
            <w:tcW w:w="5239" w:type="dxa"/>
          </w:tcPr>
          <w:p w:rsidR="00846E17" w:rsidRPr="007F41F6" w:rsidRDefault="00493E7D" w:rsidP="007F41F6">
            <w:pPr>
              <w:pStyle w:val="Title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sz w:val="20"/>
                <w:lang w:val="en-US"/>
              </w:rPr>
              <w:t xml:space="preserve">Selling Massivit </w:t>
            </w:r>
            <w:r w:rsidR="007F41F6">
              <w:rPr>
                <w:rFonts w:ascii="Trebuchet MS" w:hAnsi="Trebuchet MS"/>
                <w:b w:val="0"/>
                <w:sz w:val="20"/>
                <w:lang w:val="en-US"/>
              </w:rPr>
              <w:t>The vision for 3D in WF</w:t>
            </w:r>
          </w:p>
        </w:tc>
        <w:tc>
          <w:tcPr>
            <w:tcW w:w="2835" w:type="dxa"/>
          </w:tcPr>
          <w:p w:rsidR="00846E17" w:rsidRPr="0002462C" w:rsidRDefault="001E6A16" w:rsidP="00134000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Erez</w:t>
            </w:r>
          </w:p>
        </w:tc>
      </w:tr>
      <w:tr w:rsidR="005D4E9B" w:rsidRPr="0068022E" w:rsidTr="0053588E">
        <w:tc>
          <w:tcPr>
            <w:tcW w:w="1562" w:type="dxa"/>
          </w:tcPr>
          <w:p w:rsidR="005D4E9B" w:rsidRPr="0002462C" w:rsidRDefault="008B2F2B" w:rsidP="002F3DF2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11:45 - 12:1</w:t>
            </w:r>
            <w:r w:rsidR="005D4E9B">
              <w:rPr>
                <w:rFonts w:ascii="Trebuchet MS" w:hAnsi="Trebuchet MS"/>
                <w:b w:val="0"/>
                <w:bCs/>
                <w:sz w:val="20"/>
                <w:lang w:val="en-US"/>
              </w:rPr>
              <w:t>5</w:t>
            </w:r>
          </w:p>
        </w:tc>
        <w:tc>
          <w:tcPr>
            <w:tcW w:w="5239" w:type="dxa"/>
          </w:tcPr>
          <w:p w:rsidR="005D4E9B" w:rsidRPr="007C6819" w:rsidRDefault="005D4E9B" w:rsidP="0036615A">
            <w:pPr>
              <w:pStyle w:val="Title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Target applications + WF+ Finishing + demonstration wrapping by Ido</w:t>
            </w:r>
          </w:p>
        </w:tc>
        <w:tc>
          <w:tcPr>
            <w:tcW w:w="2835" w:type="dxa"/>
          </w:tcPr>
          <w:p w:rsidR="005D4E9B" w:rsidRPr="00FE297F" w:rsidRDefault="005D4E9B" w:rsidP="002F3DF2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Lilach</w:t>
            </w:r>
          </w:p>
        </w:tc>
      </w:tr>
      <w:tr w:rsidR="005D4E9B" w:rsidRPr="0068022E" w:rsidTr="0053588E">
        <w:tc>
          <w:tcPr>
            <w:tcW w:w="1562" w:type="dxa"/>
          </w:tcPr>
          <w:p w:rsidR="005D4E9B" w:rsidRPr="0002462C" w:rsidRDefault="005D4E9B" w:rsidP="002F3DF2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12:</w:t>
            </w:r>
            <w:r w:rsidR="008B2F2B">
              <w:rPr>
                <w:rFonts w:ascii="Trebuchet MS" w:hAnsi="Trebuchet MS"/>
                <w:b w:val="0"/>
                <w:bCs/>
                <w:sz w:val="20"/>
                <w:lang w:val="en-US"/>
              </w:rPr>
              <w:t>15 – 12:4</w:t>
            </w: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5</w:t>
            </w:r>
          </w:p>
        </w:tc>
        <w:tc>
          <w:tcPr>
            <w:tcW w:w="5239" w:type="dxa"/>
          </w:tcPr>
          <w:p w:rsidR="005D4E9B" w:rsidRDefault="005D4E9B" w:rsidP="008B2F2B">
            <w:pPr>
              <w:pStyle w:val="Title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Target customers +</w:t>
            </w:r>
            <w:r w:rsidRPr="0036615A">
              <w:rPr>
                <w:rFonts w:ascii="Trebuchet MS" w:hAnsi="Trebuchet MS"/>
                <w:b w:val="0"/>
                <w:bCs/>
                <w:sz w:val="20"/>
                <w:lang w:val="en-US"/>
              </w:rPr>
              <w:t>Winning a sale – Sales study</w:t>
            </w:r>
          </w:p>
          <w:p w:rsidR="005D4E9B" w:rsidRPr="0036615A" w:rsidRDefault="005D4E9B" w:rsidP="008B2F2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720"/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Watch out from the traps</w:t>
            </w:r>
          </w:p>
        </w:tc>
        <w:tc>
          <w:tcPr>
            <w:tcW w:w="2835" w:type="dxa"/>
          </w:tcPr>
          <w:p w:rsidR="005D4E9B" w:rsidRDefault="005D4E9B" w:rsidP="002F3DF2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Erez</w:t>
            </w:r>
          </w:p>
        </w:tc>
      </w:tr>
      <w:tr w:rsidR="005D4E9B" w:rsidRPr="0068022E" w:rsidTr="00A51F4D">
        <w:tc>
          <w:tcPr>
            <w:tcW w:w="1562" w:type="dxa"/>
            <w:tcBorders>
              <w:bottom w:val="single" w:sz="4" w:space="0" w:color="auto"/>
            </w:tcBorders>
            <w:shd w:val="clear" w:color="auto" w:fill="D9D9D9"/>
          </w:tcPr>
          <w:p w:rsidR="005D4E9B" w:rsidRPr="00134000" w:rsidRDefault="008B2F2B" w:rsidP="002F3DF2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 w:bidi="he-IL"/>
              </w:rPr>
              <w:t>12:45 – 13:4</w:t>
            </w:r>
            <w:r w:rsidR="005D4E9B">
              <w:rPr>
                <w:rFonts w:ascii="Trebuchet MS" w:hAnsi="Trebuchet MS"/>
                <w:b w:val="0"/>
                <w:bCs/>
                <w:sz w:val="20"/>
                <w:lang w:val="en-US" w:bidi="he-IL"/>
              </w:rPr>
              <w:t>5</w:t>
            </w: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D9D9D9"/>
          </w:tcPr>
          <w:p w:rsidR="005D4E9B" w:rsidRPr="001803A1" w:rsidRDefault="005D4E9B" w:rsidP="008B2F2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59"/>
              </w:tabs>
              <w:ind w:left="720"/>
              <w:jc w:val="left"/>
              <w:rPr>
                <w:rFonts w:ascii="Trebuchet MS" w:hAnsi="Trebuchet MS"/>
                <w:b w:val="0"/>
                <w:bCs/>
                <w:color w:val="FF0000"/>
                <w:sz w:val="20"/>
                <w:lang w:val="en-US"/>
              </w:rPr>
            </w:pPr>
            <w:r w:rsidRPr="0068022E">
              <w:rPr>
                <w:rFonts w:ascii="Trebuchet MS" w:hAnsi="Trebuchet MS"/>
                <w:sz w:val="20"/>
                <w:lang w:val="en-US"/>
              </w:rPr>
              <w:t>Lunch</w:t>
            </w:r>
            <w:r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="008B2F2B">
              <w:rPr>
                <w:rFonts w:ascii="Trebuchet MS" w:hAnsi="Trebuchet MS"/>
                <w:sz w:val="20"/>
                <w:lang w:val="en-US"/>
              </w:rPr>
              <w:tab/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D9D9D9"/>
          </w:tcPr>
          <w:p w:rsidR="005D4E9B" w:rsidRPr="001803A1" w:rsidRDefault="005D4E9B" w:rsidP="002F3DF2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color w:val="FF0000"/>
                <w:sz w:val="20"/>
                <w:lang w:val="en-US"/>
              </w:rPr>
            </w:pPr>
          </w:p>
        </w:tc>
      </w:tr>
      <w:tr w:rsidR="005D4E9B" w:rsidRPr="0068022E" w:rsidTr="00A51F4D">
        <w:tc>
          <w:tcPr>
            <w:tcW w:w="1562" w:type="dxa"/>
            <w:tcBorders>
              <w:bottom w:val="single" w:sz="4" w:space="0" w:color="auto"/>
            </w:tcBorders>
          </w:tcPr>
          <w:p w:rsidR="005D4E9B" w:rsidRPr="0068022E" w:rsidRDefault="008B2F2B" w:rsidP="005D4E9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 w:bidi="he-IL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13:45 – 14:4</w:t>
            </w:r>
            <w:r w:rsidR="005D4E9B">
              <w:rPr>
                <w:rFonts w:ascii="Trebuchet MS" w:hAnsi="Trebuchet MS"/>
                <w:b w:val="0"/>
                <w:bCs/>
                <w:sz w:val="20"/>
                <w:lang w:val="en-US"/>
              </w:rPr>
              <w:t>5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5D4E9B" w:rsidRPr="0080737B" w:rsidRDefault="005D4E9B" w:rsidP="008B2F2B">
            <w:pPr>
              <w:pStyle w:val="Title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Customer Support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D4E9B" w:rsidRDefault="005D4E9B" w:rsidP="005D4E9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Golan</w:t>
            </w:r>
          </w:p>
        </w:tc>
      </w:tr>
      <w:tr w:rsidR="005D4E9B" w:rsidRPr="0068022E" w:rsidTr="0053588E">
        <w:tc>
          <w:tcPr>
            <w:tcW w:w="1562" w:type="dxa"/>
            <w:tcBorders>
              <w:bottom w:val="single" w:sz="4" w:space="0" w:color="auto"/>
            </w:tcBorders>
          </w:tcPr>
          <w:p w:rsidR="005D4E9B" w:rsidRPr="0068022E" w:rsidRDefault="008B2F2B" w:rsidP="005D4E9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14:45 – 15:1</w:t>
            </w:r>
            <w:r w:rsidR="005D4E9B">
              <w:rPr>
                <w:rFonts w:ascii="Trebuchet MS" w:hAnsi="Trebuchet MS"/>
                <w:b w:val="0"/>
                <w:bCs/>
                <w:sz w:val="20"/>
                <w:lang w:val="en-US"/>
              </w:rPr>
              <w:t>5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5D4E9B" w:rsidRPr="0080737B" w:rsidRDefault="005D4E9B" w:rsidP="008B2F2B">
            <w:pPr>
              <w:pStyle w:val="Title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Sales Management</w:t>
            </w:r>
          </w:p>
          <w:p w:rsidR="005D4E9B" w:rsidRDefault="005D4E9B" w:rsidP="005D4E9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60"/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sz w:val="20"/>
                <w:lang w:val="en-US"/>
              </w:rPr>
              <w:t xml:space="preserve">       Sales organization chart</w:t>
            </w:r>
          </w:p>
          <w:p w:rsidR="005D4E9B" w:rsidRDefault="005D4E9B" w:rsidP="005D4E9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360"/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 xml:space="preserve">      Lead management</w:t>
            </w:r>
          </w:p>
          <w:p w:rsidR="005D4E9B" w:rsidRDefault="005D4E9B" w:rsidP="005D4E9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720"/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ZOHO, how to report to Massivit pipe line</w:t>
            </w:r>
          </w:p>
          <w:p w:rsidR="005D4E9B" w:rsidRPr="0036615A" w:rsidRDefault="005D4E9B" w:rsidP="008B2F2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720"/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sz w:val="20"/>
                <w:lang w:val="en-US"/>
              </w:rPr>
              <w:t>Sample Ordering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D4E9B" w:rsidRDefault="005D4E9B" w:rsidP="005D4E9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Erez</w:t>
            </w:r>
          </w:p>
        </w:tc>
      </w:tr>
      <w:tr w:rsidR="005D4E9B" w:rsidRPr="0068022E" w:rsidTr="00CA2AEB">
        <w:tc>
          <w:tcPr>
            <w:tcW w:w="156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D4E9B" w:rsidRPr="0068022E" w:rsidRDefault="008B2F2B" w:rsidP="005D4E9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15:15 – 15:4</w:t>
            </w:r>
            <w:r w:rsidR="005D4E9B">
              <w:rPr>
                <w:rFonts w:ascii="Trebuchet MS" w:hAnsi="Trebuchet MS"/>
                <w:b w:val="0"/>
                <w:bCs/>
                <w:sz w:val="20"/>
                <w:lang w:val="en-US"/>
              </w:rPr>
              <w:t>5</w:t>
            </w:r>
          </w:p>
        </w:tc>
        <w:tc>
          <w:tcPr>
            <w:tcW w:w="523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D4E9B" w:rsidRPr="00DB0C81" w:rsidRDefault="005D4E9B" w:rsidP="008B2F2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720"/>
              <w:jc w:val="left"/>
              <w:rPr>
                <w:rFonts w:ascii="Trebuchet MS" w:hAnsi="Trebuchet MS"/>
                <w:b w:val="0"/>
                <w:bCs/>
                <w:color w:val="FF0000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</w:rPr>
              <w:t>Cofee Break + Group Photo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D4E9B" w:rsidRPr="00DB0C81" w:rsidRDefault="005D4E9B" w:rsidP="005D4E9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2841"/>
              </w:tabs>
              <w:jc w:val="left"/>
              <w:rPr>
                <w:rFonts w:ascii="Trebuchet MS" w:hAnsi="Trebuchet MS"/>
                <w:b w:val="0"/>
                <w:bCs/>
                <w:color w:val="FF0000"/>
                <w:sz w:val="20"/>
                <w:lang w:val="en-US"/>
              </w:rPr>
            </w:pPr>
          </w:p>
        </w:tc>
      </w:tr>
      <w:tr w:rsidR="005D4E9B" w:rsidRPr="0068022E" w:rsidTr="00CA2AEB">
        <w:tc>
          <w:tcPr>
            <w:tcW w:w="1562" w:type="dxa"/>
            <w:tcBorders>
              <w:bottom w:val="single" w:sz="4" w:space="0" w:color="auto"/>
            </w:tcBorders>
          </w:tcPr>
          <w:p w:rsidR="005D4E9B" w:rsidRPr="0068022E" w:rsidRDefault="008B2F2B" w:rsidP="005D4E9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15:45 – 16:1</w:t>
            </w:r>
            <w:r w:rsidR="005D4E9B">
              <w:rPr>
                <w:rFonts w:ascii="Trebuchet MS" w:hAnsi="Trebuchet MS"/>
                <w:b w:val="0"/>
                <w:bCs/>
                <w:sz w:val="20"/>
                <w:lang w:val="en-US"/>
              </w:rPr>
              <w:t>5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5D4E9B" w:rsidRDefault="005D4E9B" w:rsidP="008B2F2B">
            <w:pPr>
              <w:pStyle w:val="Title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Massivit Marketing Materials</w:t>
            </w:r>
          </w:p>
          <w:p w:rsidR="005D4E9B" w:rsidRPr="0080737B" w:rsidRDefault="005D4E9B" w:rsidP="005D4E9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720"/>
              <w:jc w:val="left"/>
              <w:rPr>
                <w:rFonts w:ascii="Trebuchet MS" w:hAnsi="Trebuchet MS"/>
                <w:b w:val="0"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Web, Social media…, Training plan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D4E9B" w:rsidRDefault="005D4E9B" w:rsidP="005D4E9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Lilach</w:t>
            </w:r>
          </w:p>
        </w:tc>
      </w:tr>
      <w:tr w:rsidR="005D4E9B" w:rsidRPr="0068022E" w:rsidTr="00A51F4D">
        <w:tc>
          <w:tcPr>
            <w:tcW w:w="1562" w:type="dxa"/>
            <w:tcBorders>
              <w:bottom w:val="single" w:sz="4" w:space="0" w:color="auto"/>
            </w:tcBorders>
          </w:tcPr>
          <w:p w:rsidR="005D4E9B" w:rsidRPr="0068022E" w:rsidRDefault="008B2F2B" w:rsidP="005D4E9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16:15 – 16:4</w:t>
            </w:r>
            <w:r w:rsidR="005D4E9B">
              <w:rPr>
                <w:rFonts w:ascii="Trebuchet MS" w:hAnsi="Trebuchet MS"/>
                <w:b w:val="0"/>
                <w:bCs/>
                <w:sz w:val="20"/>
                <w:lang w:val="en-US"/>
              </w:rPr>
              <w:t>5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5D4E9B" w:rsidRPr="0068022E" w:rsidRDefault="005D4E9B" w:rsidP="008B2F2B">
            <w:pPr>
              <w:pStyle w:val="Title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Competition &amp; alternative solutions &amp; Sales obstacles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D4E9B" w:rsidRPr="0068022E" w:rsidRDefault="005D4E9B" w:rsidP="005D4E9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Sharon</w:t>
            </w:r>
          </w:p>
        </w:tc>
      </w:tr>
      <w:tr w:rsidR="005D4E9B" w:rsidRPr="0068022E" w:rsidTr="00A51F4D">
        <w:tc>
          <w:tcPr>
            <w:tcW w:w="1562" w:type="dxa"/>
            <w:tcBorders>
              <w:bottom w:val="single" w:sz="4" w:space="0" w:color="auto"/>
            </w:tcBorders>
          </w:tcPr>
          <w:p w:rsidR="005D4E9B" w:rsidRPr="00C869B0" w:rsidRDefault="008B2F2B" w:rsidP="005D4E9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16:45 – 17:15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5D4E9B" w:rsidRDefault="005D4E9B" w:rsidP="008B2F2B">
            <w:pPr>
              <w:pStyle w:val="Title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Case Study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D4E9B" w:rsidRDefault="005D4E9B" w:rsidP="005D4E9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Lilach</w:t>
            </w:r>
          </w:p>
        </w:tc>
      </w:tr>
      <w:tr w:rsidR="005D4E9B" w:rsidRPr="0068022E" w:rsidTr="0053588E">
        <w:tc>
          <w:tcPr>
            <w:tcW w:w="1562" w:type="dxa"/>
            <w:tcBorders>
              <w:bottom w:val="single" w:sz="4" w:space="0" w:color="auto"/>
            </w:tcBorders>
          </w:tcPr>
          <w:p w:rsidR="005D4E9B" w:rsidRPr="0068022E" w:rsidRDefault="008B2F2B" w:rsidP="005D4E9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17:15 – 17</w:t>
            </w:r>
            <w:r w:rsidR="005D4E9B">
              <w:rPr>
                <w:rFonts w:ascii="Trebuchet MS" w:hAnsi="Trebuchet MS"/>
                <w:b w:val="0"/>
                <w:bCs/>
                <w:sz w:val="20"/>
                <w:lang w:val="en-US"/>
              </w:rPr>
              <w:t>:45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5D4E9B" w:rsidRPr="0068022E" w:rsidRDefault="005D4E9B" w:rsidP="008B2F2B">
            <w:pPr>
              <w:pStyle w:val="Title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Case Study 3 – ES Chita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D4E9B" w:rsidRDefault="005D4E9B" w:rsidP="005D4E9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Golan</w:t>
            </w:r>
          </w:p>
        </w:tc>
      </w:tr>
      <w:tr w:rsidR="005D4E9B" w:rsidRPr="0068022E" w:rsidTr="00BD6115">
        <w:tc>
          <w:tcPr>
            <w:tcW w:w="1562" w:type="dxa"/>
            <w:shd w:val="clear" w:color="auto" w:fill="auto"/>
          </w:tcPr>
          <w:p w:rsidR="005D4E9B" w:rsidRDefault="008B2F2B" w:rsidP="005D4E9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17:45 – 18</w:t>
            </w:r>
            <w:r w:rsidR="005D4E9B">
              <w:rPr>
                <w:rFonts w:ascii="Trebuchet MS" w:hAnsi="Trebuchet MS"/>
                <w:b w:val="0"/>
                <w:bCs/>
                <w:sz w:val="20"/>
                <w:lang w:val="en-US"/>
              </w:rPr>
              <w:t>:30</w:t>
            </w:r>
          </w:p>
        </w:tc>
        <w:tc>
          <w:tcPr>
            <w:tcW w:w="5239" w:type="dxa"/>
            <w:shd w:val="clear" w:color="auto" w:fill="auto"/>
          </w:tcPr>
          <w:p w:rsidR="005D4E9B" w:rsidRPr="0068022E" w:rsidRDefault="005D4E9B" w:rsidP="008B2F2B">
            <w:pPr>
              <w:pStyle w:val="Title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 w:rsidRPr="0068022E">
              <w:rPr>
                <w:rFonts w:ascii="Trebuchet MS" w:hAnsi="Trebuchet MS"/>
                <w:b w:val="0"/>
                <w:bCs/>
                <w:sz w:val="20"/>
                <w:lang w:val="en-US"/>
              </w:rPr>
              <w:t>Day Summary</w:t>
            </w:r>
          </w:p>
        </w:tc>
        <w:tc>
          <w:tcPr>
            <w:tcW w:w="2835" w:type="dxa"/>
          </w:tcPr>
          <w:p w:rsidR="005D4E9B" w:rsidRDefault="005D4E9B" w:rsidP="005D4E9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  <w:r>
              <w:rPr>
                <w:rFonts w:ascii="Trebuchet MS" w:hAnsi="Trebuchet MS"/>
                <w:b w:val="0"/>
                <w:bCs/>
                <w:sz w:val="20"/>
                <w:lang w:val="en-US"/>
              </w:rPr>
              <w:t>Avner</w:t>
            </w:r>
          </w:p>
        </w:tc>
      </w:tr>
      <w:tr w:rsidR="005D4E9B" w:rsidRPr="0068022E" w:rsidTr="00CA2AEB">
        <w:tc>
          <w:tcPr>
            <w:tcW w:w="1562" w:type="dxa"/>
            <w:shd w:val="clear" w:color="auto" w:fill="auto"/>
          </w:tcPr>
          <w:p w:rsidR="005D4E9B" w:rsidRPr="00C869B0" w:rsidRDefault="005D4E9B" w:rsidP="005D4E9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</w:p>
        </w:tc>
        <w:tc>
          <w:tcPr>
            <w:tcW w:w="5239" w:type="dxa"/>
            <w:shd w:val="clear" w:color="auto" w:fill="auto"/>
          </w:tcPr>
          <w:p w:rsidR="005D4E9B" w:rsidRPr="0068022E" w:rsidRDefault="005D4E9B" w:rsidP="005D4E9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</w:p>
        </w:tc>
        <w:tc>
          <w:tcPr>
            <w:tcW w:w="2835" w:type="dxa"/>
          </w:tcPr>
          <w:p w:rsidR="005D4E9B" w:rsidRDefault="005D4E9B" w:rsidP="005D4E9B">
            <w:pPr>
              <w:pStyle w:val="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Trebuchet MS" w:hAnsi="Trebuchet MS"/>
                <w:b w:val="0"/>
                <w:bCs/>
                <w:sz w:val="20"/>
                <w:lang w:val="en-US"/>
              </w:rPr>
            </w:pPr>
          </w:p>
        </w:tc>
      </w:tr>
    </w:tbl>
    <w:p w:rsidR="00FE297F" w:rsidRDefault="00FE297F" w:rsidP="00E922E4"/>
    <w:p w:rsidR="00162540" w:rsidRDefault="00162540" w:rsidP="00E922E4">
      <w:pPr>
        <w:rPr>
          <w:rFonts w:ascii="Trebuchet MS" w:eastAsia="Times New Roman" w:hAnsi="Trebuchet MS"/>
          <w:bCs/>
          <w:sz w:val="20"/>
          <w:szCs w:val="20"/>
          <w:lang w:eastAsia="de-DE"/>
        </w:rPr>
      </w:pPr>
      <w:r>
        <w:t>*</w:t>
      </w:r>
      <w:r w:rsidRPr="00162540">
        <w:t xml:space="preserve"> </w:t>
      </w:r>
      <w:r w:rsidRPr="00162540">
        <w:rPr>
          <w:rFonts w:ascii="Trebuchet MS" w:eastAsia="Times New Roman" w:hAnsi="Trebuchet MS"/>
          <w:bCs/>
          <w:sz w:val="20"/>
          <w:szCs w:val="20"/>
          <w:lang w:eastAsia="de-DE"/>
        </w:rPr>
        <w:t>NTG only arrives at 19:30</w:t>
      </w:r>
    </w:p>
    <w:p w:rsidR="002710E4" w:rsidRDefault="00162540" w:rsidP="00162540">
      <w:pPr>
        <w:pStyle w:val="CommentText"/>
        <w:rPr>
          <w:rtl/>
        </w:rPr>
      </w:pPr>
      <w:r>
        <w:rPr>
          <w:rFonts w:ascii="Trebuchet MS" w:eastAsia="Times New Roman" w:hAnsi="Trebuchet MS"/>
          <w:bCs/>
          <w:lang w:eastAsia="de-DE"/>
        </w:rPr>
        <w:t>*</w:t>
      </w:r>
      <w:r w:rsidRPr="00162540">
        <w:t xml:space="preserve"> </w:t>
      </w:r>
      <w:r>
        <w:t>LFP – Poland</w:t>
      </w:r>
      <w:r w:rsidR="008828EB">
        <w:t xml:space="preserve"> arrives Feb 15 on 15:20 </w:t>
      </w:r>
    </w:p>
    <w:sectPr w:rsidR="002710E4" w:rsidSect="00EB51E1">
      <w:headerReference w:type="default" r:id="rId7"/>
      <w:footerReference w:type="default" r:id="rId8"/>
      <w:pgSz w:w="11900" w:h="16840"/>
      <w:pgMar w:top="1440" w:right="1800" w:bottom="1440" w:left="567" w:header="426" w:footer="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A85" w:rsidRDefault="002D5A85" w:rsidP="00EB51E1">
      <w:r>
        <w:separator/>
      </w:r>
    </w:p>
  </w:endnote>
  <w:endnote w:type="continuationSeparator" w:id="0">
    <w:p w:rsidR="002D5A85" w:rsidRDefault="002D5A85" w:rsidP="00EB5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1E1" w:rsidRDefault="000148DD" w:rsidP="00317843">
    <w:pPr>
      <w:pStyle w:val="Footer"/>
      <w:ind w:left="4320" w:hanging="4320"/>
    </w:pPr>
    <w:r>
      <w:rPr>
        <w:noProof/>
        <w:lang w:bidi="he-IL"/>
      </w:rPr>
      <w:drawing>
        <wp:inline distT="0" distB="0" distL="0" distR="0" wp14:anchorId="1A64A64C" wp14:editId="224C6DB4">
          <wp:extent cx="6738620" cy="607060"/>
          <wp:effectExtent l="0" t="0" r="5080" b="2540"/>
          <wp:docPr id="4" name="Picture 4" descr="letter_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etter_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8620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A85" w:rsidRDefault="002D5A85" w:rsidP="00EB51E1">
      <w:r>
        <w:separator/>
      </w:r>
    </w:p>
  </w:footnote>
  <w:footnote w:type="continuationSeparator" w:id="0">
    <w:p w:rsidR="002D5A85" w:rsidRDefault="002D5A85" w:rsidP="00EB5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1E1" w:rsidRDefault="000148DD" w:rsidP="00EB51E1">
    <w:pPr>
      <w:pStyle w:val="Header"/>
      <w:ind w:left="-284" w:firstLine="284"/>
    </w:pPr>
    <w:r w:rsidRPr="00612A15">
      <w:rPr>
        <w:noProof/>
        <w:lang w:bidi="he-IL"/>
      </w:rPr>
      <w:drawing>
        <wp:inline distT="0" distB="0" distL="0" distR="0" wp14:anchorId="7413F868" wp14:editId="3D2DA01F">
          <wp:extent cx="2159000" cy="103759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0" cy="1037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486"/>
    <w:multiLevelType w:val="hybridMultilevel"/>
    <w:tmpl w:val="858A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A698E"/>
    <w:multiLevelType w:val="hybridMultilevel"/>
    <w:tmpl w:val="CF7C6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13637"/>
    <w:multiLevelType w:val="hybridMultilevel"/>
    <w:tmpl w:val="FD228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71A4A"/>
    <w:multiLevelType w:val="hybridMultilevel"/>
    <w:tmpl w:val="80909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902ED"/>
    <w:multiLevelType w:val="hybridMultilevel"/>
    <w:tmpl w:val="FD228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44791"/>
    <w:multiLevelType w:val="hybridMultilevel"/>
    <w:tmpl w:val="7986A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90D27"/>
    <w:multiLevelType w:val="hybridMultilevel"/>
    <w:tmpl w:val="7B0A8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73704"/>
    <w:multiLevelType w:val="hybridMultilevel"/>
    <w:tmpl w:val="62027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21410"/>
    <w:multiLevelType w:val="hybridMultilevel"/>
    <w:tmpl w:val="FD228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10112"/>
    <w:multiLevelType w:val="hybridMultilevel"/>
    <w:tmpl w:val="FD228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6585B"/>
    <w:multiLevelType w:val="hybridMultilevel"/>
    <w:tmpl w:val="FD228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62032"/>
    <w:multiLevelType w:val="hybridMultilevel"/>
    <w:tmpl w:val="8A6CC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25375"/>
    <w:multiLevelType w:val="hybridMultilevel"/>
    <w:tmpl w:val="FD228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12"/>
  </w:num>
  <w:num w:numId="8">
    <w:abstractNumId w:val="1"/>
  </w:num>
  <w:num w:numId="9">
    <w:abstractNumId w:val="8"/>
  </w:num>
  <w:num w:numId="10">
    <w:abstractNumId w:val="9"/>
  </w:num>
  <w:num w:numId="11">
    <w:abstractNumId w:val="4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8DD"/>
    <w:rsid w:val="00000B56"/>
    <w:rsid w:val="000148DD"/>
    <w:rsid w:val="0002462C"/>
    <w:rsid w:val="00062D76"/>
    <w:rsid w:val="00071285"/>
    <w:rsid w:val="000821A8"/>
    <w:rsid w:val="00085969"/>
    <w:rsid w:val="00086446"/>
    <w:rsid w:val="000900DD"/>
    <w:rsid w:val="000B44C6"/>
    <w:rsid w:val="000C515A"/>
    <w:rsid w:val="00104D0A"/>
    <w:rsid w:val="00110028"/>
    <w:rsid w:val="00112D47"/>
    <w:rsid w:val="00116EF0"/>
    <w:rsid w:val="00134000"/>
    <w:rsid w:val="00162540"/>
    <w:rsid w:val="001803A1"/>
    <w:rsid w:val="00183CAB"/>
    <w:rsid w:val="00190A77"/>
    <w:rsid w:val="001D3425"/>
    <w:rsid w:val="001E6A16"/>
    <w:rsid w:val="00235B65"/>
    <w:rsid w:val="00247782"/>
    <w:rsid w:val="0025049D"/>
    <w:rsid w:val="002710E4"/>
    <w:rsid w:val="002A49C1"/>
    <w:rsid w:val="002B17CB"/>
    <w:rsid w:val="002D5A85"/>
    <w:rsid w:val="002E01AD"/>
    <w:rsid w:val="002F3DF2"/>
    <w:rsid w:val="002F6F48"/>
    <w:rsid w:val="00317843"/>
    <w:rsid w:val="003426FA"/>
    <w:rsid w:val="0034314A"/>
    <w:rsid w:val="00354B10"/>
    <w:rsid w:val="0036615A"/>
    <w:rsid w:val="003828C2"/>
    <w:rsid w:val="003A07AF"/>
    <w:rsid w:val="003A1E3D"/>
    <w:rsid w:val="003C4586"/>
    <w:rsid w:val="003E2446"/>
    <w:rsid w:val="004312A0"/>
    <w:rsid w:val="004404F8"/>
    <w:rsid w:val="00472736"/>
    <w:rsid w:val="004773B0"/>
    <w:rsid w:val="00493E7D"/>
    <w:rsid w:val="0049581F"/>
    <w:rsid w:val="004A7557"/>
    <w:rsid w:val="004C1586"/>
    <w:rsid w:val="004D07B4"/>
    <w:rsid w:val="004F1ACE"/>
    <w:rsid w:val="004F3687"/>
    <w:rsid w:val="004F7EC6"/>
    <w:rsid w:val="00500BE3"/>
    <w:rsid w:val="00501945"/>
    <w:rsid w:val="0053588E"/>
    <w:rsid w:val="00545B41"/>
    <w:rsid w:val="005D4E9B"/>
    <w:rsid w:val="005F2538"/>
    <w:rsid w:val="00665DBB"/>
    <w:rsid w:val="006665BE"/>
    <w:rsid w:val="006905FD"/>
    <w:rsid w:val="006F78FD"/>
    <w:rsid w:val="00712A31"/>
    <w:rsid w:val="00713BB1"/>
    <w:rsid w:val="007410FC"/>
    <w:rsid w:val="00753772"/>
    <w:rsid w:val="00762B87"/>
    <w:rsid w:val="007770D6"/>
    <w:rsid w:val="00795946"/>
    <w:rsid w:val="007C6819"/>
    <w:rsid w:val="007F2B22"/>
    <w:rsid w:val="007F41F6"/>
    <w:rsid w:val="0080737B"/>
    <w:rsid w:val="00830DA8"/>
    <w:rsid w:val="0084576B"/>
    <w:rsid w:val="00846E17"/>
    <w:rsid w:val="0085294B"/>
    <w:rsid w:val="00873555"/>
    <w:rsid w:val="008828EB"/>
    <w:rsid w:val="008B2F2B"/>
    <w:rsid w:val="008C3D24"/>
    <w:rsid w:val="008F133B"/>
    <w:rsid w:val="008F6990"/>
    <w:rsid w:val="009421BF"/>
    <w:rsid w:val="00951A70"/>
    <w:rsid w:val="00985AC0"/>
    <w:rsid w:val="00986494"/>
    <w:rsid w:val="00994872"/>
    <w:rsid w:val="009A4CAD"/>
    <w:rsid w:val="009D3266"/>
    <w:rsid w:val="009D50AA"/>
    <w:rsid w:val="009E7AB6"/>
    <w:rsid w:val="00A12BDE"/>
    <w:rsid w:val="00A13236"/>
    <w:rsid w:val="00A24D04"/>
    <w:rsid w:val="00A31E8E"/>
    <w:rsid w:val="00A35E39"/>
    <w:rsid w:val="00A46BDE"/>
    <w:rsid w:val="00A7037A"/>
    <w:rsid w:val="00A803D4"/>
    <w:rsid w:val="00A80E2A"/>
    <w:rsid w:val="00A814D0"/>
    <w:rsid w:val="00AB09DA"/>
    <w:rsid w:val="00AC0D7C"/>
    <w:rsid w:val="00AE50E7"/>
    <w:rsid w:val="00AF2D10"/>
    <w:rsid w:val="00B35BAA"/>
    <w:rsid w:val="00B43EDB"/>
    <w:rsid w:val="00B5210F"/>
    <w:rsid w:val="00B75232"/>
    <w:rsid w:val="00B77422"/>
    <w:rsid w:val="00B818E9"/>
    <w:rsid w:val="00B8232C"/>
    <w:rsid w:val="00BF0707"/>
    <w:rsid w:val="00C0342A"/>
    <w:rsid w:val="00C27697"/>
    <w:rsid w:val="00C869B0"/>
    <w:rsid w:val="00CA2838"/>
    <w:rsid w:val="00CD6D74"/>
    <w:rsid w:val="00CE403F"/>
    <w:rsid w:val="00D058B6"/>
    <w:rsid w:val="00D203C3"/>
    <w:rsid w:val="00D35645"/>
    <w:rsid w:val="00D36862"/>
    <w:rsid w:val="00D37907"/>
    <w:rsid w:val="00D4460C"/>
    <w:rsid w:val="00D4628F"/>
    <w:rsid w:val="00D818E5"/>
    <w:rsid w:val="00DB0C81"/>
    <w:rsid w:val="00DC74A8"/>
    <w:rsid w:val="00E022D6"/>
    <w:rsid w:val="00E10924"/>
    <w:rsid w:val="00E14A51"/>
    <w:rsid w:val="00E34A0F"/>
    <w:rsid w:val="00E36756"/>
    <w:rsid w:val="00E86D01"/>
    <w:rsid w:val="00E922E4"/>
    <w:rsid w:val="00E93A6F"/>
    <w:rsid w:val="00EA4EAB"/>
    <w:rsid w:val="00EB51E1"/>
    <w:rsid w:val="00F44ECF"/>
    <w:rsid w:val="00FA0743"/>
    <w:rsid w:val="00FC4F2D"/>
    <w:rsid w:val="00FC5215"/>
    <w:rsid w:val="00FC5C67"/>
    <w:rsid w:val="00FE07EF"/>
    <w:rsid w:val="00FE297F"/>
    <w:rsid w:val="00FE661E"/>
    <w:rsid w:val="00FE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D348D8"/>
  <w14:defaultImageDpi w14:val="300"/>
  <w15:chartTrackingRefBased/>
  <w15:docId w15:val="{83F007F1-3198-470C-949C-C9757484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1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1E1"/>
  </w:style>
  <w:style w:type="paragraph" w:styleId="Footer">
    <w:name w:val="footer"/>
    <w:basedOn w:val="Normal"/>
    <w:link w:val="FooterChar"/>
    <w:uiPriority w:val="99"/>
    <w:unhideWhenUsed/>
    <w:rsid w:val="00EB51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1E1"/>
  </w:style>
  <w:style w:type="paragraph" w:styleId="BalloonText">
    <w:name w:val="Balloon Text"/>
    <w:basedOn w:val="Normal"/>
    <w:link w:val="BalloonTextChar"/>
    <w:uiPriority w:val="99"/>
    <w:semiHidden/>
    <w:unhideWhenUsed/>
    <w:rsid w:val="00EB51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B51E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4C158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68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AC0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762B87"/>
    <w:pPr>
      <w:pBdr>
        <w:top w:val="single" w:sz="12" w:space="1" w:color="auto" w:shadow="1"/>
        <w:left w:val="single" w:sz="12" w:space="1" w:color="auto" w:shadow="1"/>
        <w:bottom w:val="single" w:sz="12" w:space="1" w:color="auto" w:shadow="1"/>
        <w:right w:val="single" w:sz="12" w:space="1" w:color="auto" w:shadow="1"/>
      </w:pBdr>
      <w:jc w:val="center"/>
    </w:pPr>
    <w:rPr>
      <w:rFonts w:ascii="Arial" w:eastAsia="Times New Roman" w:hAnsi="Arial"/>
      <w:b/>
      <w:sz w:val="40"/>
      <w:szCs w:val="20"/>
      <w:lang w:val="de-DE" w:eastAsia="de-DE"/>
    </w:rPr>
  </w:style>
  <w:style w:type="character" w:customStyle="1" w:styleId="TitleChar">
    <w:name w:val="Title Char"/>
    <w:basedOn w:val="DefaultParagraphFont"/>
    <w:link w:val="Title"/>
    <w:rsid w:val="00762B87"/>
    <w:rPr>
      <w:rFonts w:ascii="Arial" w:eastAsia="Times New Roman" w:hAnsi="Arial"/>
      <w:b/>
      <w:sz w:val="40"/>
      <w:lang w:val="de-DE" w:eastAsia="de-DE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062D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2D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2D76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D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D76"/>
    <w:rPr>
      <w:b/>
      <w:bCs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3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le\AppData\Local\Microsoft\Windows\Temporary%20Internet%20Files\Content.IE5\DV3V8E6Q\m3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m3d</Template>
  <TotalTime>19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Arik Mergi - Brand &amp; Design</Company>
  <LinksUpToDate>false</LinksUpToDate>
  <CharactersWithSpaces>1704</CharactersWithSpaces>
  <SharedDoc>false</SharedDoc>
  <HLinks>
    <vt:vector size="6" baseType="variant">
      <vt:variant>
        <vt:i4>1704020</vt:i4>
      </vt:variant>
      <vt:variant>
        <vt:i4>2068</vt:i4>
      </vt:variant>
      <vt:variant>
        <vt:i4>1026</vt:i4>
      </vt:variant>
      <vt:variant>
        <vt:i4>1</vt:i4>
      </vt:variant>
      <vt:variant>
        <vt:lpwstr>letter_bottom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 Furst</dc:creator>
  <cp:keywords/>
  <dc:description/>
  <cp:lastModifiedBy>Rachel Ben-Sander</cp:lastModifiedBy>
  <cp:revision>3</cp:revision>
  <cp:lastPrinted>2017-02-06T11:59:00Z</cp:lastPrinted>
  <dcterms:created xsi:type="dcterms:W3CDTF">2017-02-06T15:59:00Z</dcterms:created>
  <dcterms:modified xsi:type="dcterms:W3CDTF">2017-02-06T16:09:00Z</dcterms:modified>
</cp:coreProperties>
</file>