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69B29" w14:textId="77777777" w:rsidR="006E7983" w:rsidRDefault="006E7983" w:rsidP="00611DD4">
      <w:pPr>
        <w:jc w:val="center"/>
        <w:rPr>
          <w:rFonts w:asciiTheme="minorHAnsi" w:hAnsiTheme="minorHAnsi"/>
          <w:b/>
          <w:bCs/>
        </w:rPr>
      </w:pPr>
    </w:p>
    <w:p w14:paraId="7E11E229" w14:textId="77777777" w:rsidR="006E7983" w:rsidRDefault="004C750E" w:rsidP="00611DD4">
      <w:pPr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 </w:t>
      </w:r>
      <w:r w:rsidR="00611DD4">
        <w:rPr>
          <w:rFonts w:asciiTheme="minorHAnsi" w:hAnsiTheme="minorHAnsi"/>
          <w:b/>
          <w:bCs/>
        </w:rPr>
        <w:t>CARISMA USES MASSIVIT 3D PRINTER TO PRODUCE ATTENTION-GRABBING LARGE FORMAT</w:t>
      </w:r>
    </w:p>
    <w:p w14:paraId="5322C8E7" w14:textId="77AB34B4" w:rsidR="00611DD4" w:rsidRDefault="00611DD4" w:rsidP="00611DD4">
      <w:pPr>
        <w:jc w:val="center"/>
      </w:pPr>
      <w:r>
        <w:rPr>
          <w:rFonts w:asciiTheme="minorHAnsi" w:hAnsiTheme="minorHAnsi"/>
          <w:b/>
          <w:bCs/>
        </w:rPr>
        <w:t xml:space="preserve"> BUS WRAPS FOR NEW GHOSTBUSTERS MOVIE</w:t>
      </w:r>
    </w:p>
    <w:p w14:paraId="725A4641" w14:textId="7BAED546" w:rsidR="00941891" w:rsidRDefault="00941891" w:rsidP="00941891">
      <w:pPr>
        <w:spacing w:line="360" w:lineRule="auto"/>
        <w:ind w:left="567" w:right="567"/>
        <w:rPr>
          <w:rFonts w:asciiTheme="minorHAnsi" w:hAnsiTheme="minorHAnsi"/>
          <w:b/>
          <w:bCs/>
          <w:sz w:val="22"/>
          <w:szCs w:val="22"/>
        </w:rPr>
      </w:pPr>
    </w:p>
    <w:p w14:paraId="15C6053A" w14:textId="31BCEB03" w:rsidR="005962C7" w:rsidRPr="00836A61" w:rsidRDefault="00941891" w:rsidP="00836A61">
      <w:pPr>
        <w:spacing w:line="360" w:lineRule="auto"/>
        <w:ind w:left="567" w:right="567"/>
        <w:jc w:val="center"/>
        <w:rPr>
          <w:rFonts w:asciiTheme="minorHAnsi" w:hAnsiTheme="minorHAnsi"/>
          <w:b/>
          <w:bCs/>
          <w:i/>
          <w:sz w:val="22"/>
          <w:szCs w:val="22"/>
        </w:rPr>
      </w:pPr>
      <w:r w:rsidRPr="00836A61">
        <w:rPr>
          <w:rFonts w:asciiTheme="minorHAnsi" w:hAnsiTheme="minorHAnsi"/>
          <w:b/>
          <w:bCs/>
          <w:i/>
          <w:sz w:val="22"/>
          <w:szCs w:val="22"/>
        </w:rPr>
        <w:t>US</w:t>
      </w:r>
      <w:r w:rsidR="00B23BE2" w:rsidRPr="00836A61">
        <w:rPr>
          <w:rFonts w:asciiTheme="minorHAnsi" w:hAnsiTheme="minorHAnsi"/>
          <w:b/>
          <w:bCs/>
          <w:i/>
          <w:sz w:val="22"/>
          <w:szCs w:val="22"/>
        </w:rPr>
        <w:t>-based</w:t>
      </w:r>
      <w:r w:rsidRPr="00836A61">
        <w:rPr>
          <w:rFonts w:asciiTheme="minorHAnsi" w:hAnsiTheme="minorHAnsi"/>
          <w:b/>
          <w:bCs/>
          <w:i/>
          <w:sz w:val="22"/>
          <w:szCs w:val="22"/>
        </w:rPr>
        <w:t xml:space="preserve"> large format print</w:t>
      </w:r>
      <w:r w:rsidR="00B23BE2" w:rsidRPr="00836A61">
        <w:rPr>
          <w:rFonts w:asciiTheme="minorHAnsi" w:hAnsiTheme="minorHAnsi"/>
          <w:b/>
          <w:bCs/>
          <w:i/>
          <w:sz w:val="22"/>
          <w:szCs w:val="22"/>
        </w:rPr>
        <w:t xml:space="preserve"> business</w:t>
      </w:r>
      <w:r w:rsidRPr="00836A61">
        <w:rPr>
          <w:rFonts w:asciiTheme="minorHAnsi" w:hAnsiTheme="minorHAnsi"/>
          <w:b/>
          <w:bCs/>
          <w:i/>
          <w:sz w:val="22"/>
          <w:szCs w:val="22"/>
        </w:rPr>
        <w:t xml:space="preserve"> </w:t>
      </w:r>
      <w:r w:rsidR="00515354" w:rsidRPr="00836A61">
        <w:rPr>
          <w:rFonts w:asciiTheme="minorHAnsi" w:hAnsiTheme="minorHAnsi"/>
          <w:b/>
          <w:bCs/>
          <w:i/>
          <w:sz w:val="22"/>
          <w:szCs w:val="22"/>
        </w:rPr>
        <w:t xml:space="preserve">produces </w:t>
      </w:r>
      <w:r w:rsidR="00C842AE" w:rsidRPr="00836A61">
        <w:rPr>
          <w:rFonts w:asciiTheme="minorHAnsi" w:hAnsiTheme="minorHAnsi"/>
          <w:b/>
          <w:bCs/>
          <w:i/>
          <w:sz w:val="22"/>
          <w:szCs w:val="22"/>
        </w:rPr>
        <w:t>spook-</w:t>
      </w:r>
      <w:proofErr w:type="spellStart"/>
      <w:r w:rsidR="00C842AE" w:rsidRPr="00836A61">
        <w:rPr>
          <w:rFonts w:asciiTheme="minorHAnsi" w:hAnsiTheme="minorHAnsi"/>
          <w:b/>
          <w:bCs/>
          <w:i/>
          <w:sz w:val="22"/>
          <w:szCs w:val="22"/>
        </w:rPr>
        <w:t>ta</w:t>
      </w:r>
      <w:r w:rsidR="00B23BE2" w:rsidRPr="00836A61">
        <w:rPr>
          <w:rFonts w:asciiTheme="minorHAnsi" w:hAnsiTheme="minorHAnsi"/>
          <w:b/>
          <w:bCs/>
          <w:i/>
          <w:sz w:val="22"/>
          <w:szCs w:val="22"/>
        </w:rPr>
        <w:t>c</w:t>
      </w:r>
      <w:r w:rsidR="00C842AE" w:rsidRPr="00836A61">
        <w:rPr>
          <w:rFonts w:asciiTheme="minorHAnsi" w:hAnsiTheme="minorHAnsi"/>
          <w:b/>
          <w:bCs/>
          <w:i/>
          <w:sz w:val="22"/>
          <w:szCs w:val="22"/>
        </w:rPr>
        <w:t>ular</w:t>
      </w:r>
      <w:proofErr w:type="spellEnd"/>
      <w:r w:rsidR="00C842AE" w:rsidRPr="00836A61">
        <w:rPr>
          <w:rFonts w:asciiTheme="minorHAnsi" w:hAnsiTheme="minorHAnsi"/>
          <w:b/>
          <w:bCs/>
          <w:i/>
          <w:sz w:val="22"/>
          <w:szCs w:val="22"/>
        </w:rPr>
        <w:t xml:space="preserve"> </w:t>
      </w:r>
      <w:r w:rsidR="006D7B4F" w:rsidRPr="00836A61">
        <w:rPr>
          <w:rFonts w:asciiTheme="minorHAnsi" w:hAnsiTheme="minorHAnsi"/>
          <w:b/>
          <w:bCs/>
          <w:i/>
          <w:sz w:val="22"/>
          <w:szCs w:val="22"/>
        </w:rPr>
        <w:t xml:space="preserve">14 feet </w:t>
      </w:r>
      <w:r w:rsidR="0077641F" w:rsidRPr="00836A61">
        <w:rPr>
          <w:rFonts w:asciiTheme="minorHAnsi" w:hAnsiTheme="minorHAnsi"/>
          <w:b/>
          <w:bCs/>
          <w:i/>
          <w:sz w:val="22"/>
          <w:szCs w:val="22"/>
        </w:rPr>
        <w:t xml:space="preserve">3D printed graphics to promote </w:t>
      </w:r>
      <w:r w:rsidR="00396C21">
        <w:rPr>
          <w:rFonts w:asciiTheme="minorHAnsi" w:hAnsiTheme="minorHAnsi"/>
          <w:b/>
          <w:bCs/>
          <w:i/>
          <w:sz w:val="22"/>
          <w:szCs w:val="22"/>
        </w:rPr>
        <w:t>SONY</w:t>
      </w:r>
      <w:r w:rsidR="0077641F" w:rsidRPr="00836A61">
        <w:rPr>
          <w:rFonts w:asciiTheme="minorHAnsi" w:hAnsiTheme="minorHAnsi"/>
          <w:b/>
          <w:bCs/>
          <w:i/>
          <w:sz w:val="22"/>
          <w:szCs w:val="22"/>
        </w:rPr>
        <w:t xml:space="preserve"> Pictures’ </w:t>
      </w:r>
      <w:r w:rsidR="002A61EC" w:rsidRPr="00836A61">
        <w:rPr>
          <w:rFonts w:asciiTheme="minorHAnsi" w:hAnsiTheme="minorHAnsi"/>
          <w:b/>
          <w:bCs/>
          <w:i/>
          <w:sz w:val="22"/>
          <w:szCs w:val="22"/>
        </w:rPr>
        <w:t>new supernatural comedy</w:t>
      </w:r>
    </w:p>
    <w:p w14:paraId="369F4319" w14:textId="22FDBF39" w:rsidR="006D7B4F" w:rsidRDefault="006D7B4F" w:rsidP="006D7B4F">
      <w:pPr>
        <w:spacing w:line="360" w:lineRule="auto"/>
        <w:ind w:left="567" w:right="567"/>
        <w:rPr>
          <w:rFonts w:asciiTheme="minorHAnsi" w:hAnsiTheme="minorHAnsi"/>
          <w:b/>
          <w:bCs/>
        </w:rPr>
      </w:pPr>
    </w:p>
    <w:p w14:paraId="63DCE81B" w14:textId="60F92F66" w:rsidR="00F63309" w:rsidRDefault="004D1C8E" w:rsidP="009C2488">
      <w:pPr>
        <w:spacing w:line="360" w:lineRule="auto"/>
        <w:ind w:left="567" w:right="567"/>
        <w:jc w:val="both"/>
        <w:rPr>
          <w:rFonts w:asciiTheme="minorHAnsi" w:hAnsiTheme="minorHAnsi"/>
        </w:rPr>
      </w:pPr>
      <w:proofErr w:type="spellStart"/>
      <w:r w:rsidRPr="00910613">
        <w:rPr>
          <w:rFonts w:asciiTheme="minorHAnsi" w:hAnsiTheme="minorHAnsi"/>
          <w:b/>
          <w:bCs/>
        </w:rPr>
        <w:t>Lod</w:t>
      </w:r>
      <w:proofErr w:type="spellEnd"/>
      <w:r w:rsidRPr="00910613">
        <w:rPr>
          <w:rFonts w:asciiTheme="minorHAnsi" w:hAnsiTheme="minorHAnsi"/>
          <w:b/>
          <w:bCs/>
        </w:rPr>
        <w:t>, Israel</w:t>
      </w:r>
      <w:r w:rsidRPr="00122311">
        <w:rPr>
          <w:rFonts w:asciiTheme="minorHAnsi" w:hAnsiTheme="minorHAnsi"/>
          <w:b/>
          <w:bCs/>
        </w:rPr>
        <w:t xml:space="preserve">, </w:t>
      </w:r>
      <w:r w:rsidR="00122311" w:rsidRPr="00122311">
        <w:rPr>
          <w:rFonts w:asciiTheme="minorHAnsi" w:hAnsiTheme="minorHAnsi"/>
          <w:b/>
          <w:bCs/>
        </w:rPr>
        <w:t>08</w:t>
      </w:r>
      <w:r w:rsidR="00BA1B59" w:rsidRPr="00122311">
        <w:rPr>
          <w:rFonts w:asciiTheme="minorHAnsi" w:hAnsiTheme="minorHAnsi"/>
          <w:b/>
          <w:bCs/>
          <w:vertAlign w:val="superscript"/>
        </w:rPr>
        <w:t>th</w:t>
      </w:r>
      <w:r w:rsidR="00BA1B59" w:rsidRPr="00122311">
        <w:rPr>
          <w:rFonts w:asciiTheme="minorHAnsi" w:hAnsiTheme="minorHAnsi"/>
          <w:b/>
          <w:bCs/>
        </w:rPr>
        <w:t xml:space="preserve"> </w:t>
      </w:r>
      <w:r w:rsidR="006D2BF7" w:rsidRPr="00122311">
        <w:rPr>
          <w:rFonts w:asciiTheme="minorHAnsi" w:hAnsiTheme="minorHAnsi"/>
          <w:b/>
          <w:bCs/>
        </w:rPr>
        <w:t>September</w:t>
      </w:r>
      <w:r w:rsidRPr="00910613">
        <w:rPr>
          <w:rFonts w:asciiTheme="minorHAnsi" w:hAnsiTheme="minorHAnsi"/>
          <w:b/>
          <w:bCs/>
        </w:rPr>
        <w:t xml:space="preserve"> 20</w:t>
      </w:r>
      <w:r w:rsidR="007E0279">
        <w:rPr>
          <w:rFonts w:asciiTheme="minorHAnsi" w:hAnsiTheme="minorHAnsi"/>
          <w:b/>
          <w:bCs/>
        </w:rPr>
        <w:t>16</w:t>
      </w:r>
      <w:r w:rsidRPr="00910613">
        <w:rPr>
          <w:rFonts w:asciiTheme="minorHAnsi" w:hAnsiTheme="minorHAnsi"/>
        </w:rPr>
        <w:t xml:space="preserve"> – </w:t>
      </w:r>
      <w:proofErr w:type="spellStart"/>
      <w:r w:rsidRPr="00910613">
        <w:rPr>
          <w:rFonts w:asciiTheme="minorHAnsi" w:hAnsiTheme="minorHAnsi"/>
        </w:rPr>
        <w:t>Massivit</w:t>
      </w:r>
      <w:proofErr w:type="spellEnd"/>
      <w:r w:rsidRPr="00910613">
        <w:rPr>
          <w:rFonts w:asciiTheme="minorHAnsi" w:hAnsiTheme="minorHAnsi"/>
        </w:rPr>
        <w:t xml:space="preserve"> 3D Printing Technologies today announced </w:t>
      </w:r>
      <w:r w:rsidR="00CC7B50">
        <w:rPr>
          <w:rFonts w:asciiTheme="minorHAnsi" w:hAnsiTheme="minorHAnsi"/>
        </w:rPr>
        <w:t xml:space="preserve">that </w:t>
      </w:r>
      <w:r w:rsidR="000F5841">
        <w:rPr>
          <w:rFonts w:asciiTheme="minorHAnsi" w:hAnsiTheme="minorHAnsi"/>
        </w:rPr>
        <w:t xml:space="preserve">New York-based </w:t>
      </w:r>
      <w:r w:rsidR="006D2BF7">
        <w:rPr>
          <w:rFonts w:asciiTheme="minorHAnsi" w:hAnsiTheme="minorHAnsi"/>
        </w:rPr>
        <w:t>large format print</w:t>
      </w:r>
      <w:r w:rsidR="008C47B6">
        <w:rPr>
          <w:rFonts w:asciiTheme="minorHAnsi" w:hAnsiTheme="minorHAnsi"/>
        </w:rPr>
        <w:t xml:space="preserve"> business</w:t>
      </w:r>
      <w:r w:rsidR="00F63309">
        <w:rPr>
          <w:rFonts w:asciiTheme="minorHAnsi" w:hAnsiTheme="minorHAnsi"/>
        </w:rPr>
        <w:t>, Carisma</w:t>
      </w:r>
      <w:r w:rsidR="00836A61">
        <w:rPr>
          <w:rFonts w:asciiTheme="minorHAnsi" w:hAnsiTheme="minorHAnsi"/>
        </w:rPr>
        <w:t>,</w:t>
      </w:r>
      <w:r w:rsidR="006D2BF7">
        <w:rPr>
          <w:rFonts w:asciiTheme="minorHAnsi" w:hAnsiTheme="minorHAnsi"/>
        </w:rPr>
        <w:t xml:space="preserve"> </w:t>
      </w:r>
      <w:r w:rsidR="00A42ECB">
        <w:rPr>
          <w:rFonts w:asciiTheme="minorHAnsi" w:hAnsiTheme="minorHAnsi"/>
        </w:rPr>
        <w:t>has</w:t>
      </w:r>
      <w:r w:rsidR="000E250C">
        <w:rPr>
          <w:rFonts w:asciiTheme="minorHAnsi" w:hAnsiTheme="minorHAnsi"/>
        </w:rPr>
        <w:t xml:space="preserve"> </w:t>
      </w:r>
      <w:r w:rsidR="00360EBC">
        <w:rPr>
          <w:rFonts w:asciiTheme="minorHAnsi" w:hAnsiTheme="minorHAnsi"/>
        </w:rPr>
        <w:t xml:space="preserve">created </w:t>
      </w:r>
      <w:r w:rsidR="00536313">
        <w:rPr>
          <w:rFonts w:asciiTheme="minorHAnsi" w:hAnsiTheme="minorHAnsi"/>
        </w:rPr>
        <w:t xml:space="preserve">ten </w:t>
      </w:r>
      <w:r w:rsidR="002A7C37">
        <w:rPr>
          <w:rFonts w:asciiTheme="minorHAnsi" w:hAnsiTheme="minorHAnsi"/>
        </w:rPr>
        <w:t xml:space="preserve">eye-catching </w:t>
      </w:r>
      <w:r w:rsidR="001A0EA7">
        <w:rPr>
          <w:rFonts w:asciiTheme="minorHAnsi" w:hAnsiTheme="minorHAnsi"/>
        </w:rPr>
        <w:t xml:space="preserve">3D </w:t>
      </w:r>
      <w:r w:rsidR="003009D7">
        <w:rPr>
          <w:rFonts w:asciiTheme="minorHAnsi" w:hAnsiTheme="minorHAnsi"/>
        </w:rPr>
        <w:t xml:space="preserve">printed </w:t>
      </w:r>
      <w:r w:rsidR="00836A61">
        <w:rPr>
          <w:rFonts w:asciiTheme="minorHAnsi" w:hAnsiTheme="minorHAnsi"/>
        </w:rPr>
        <w:t>graphics</w:t>
      </w:r>
      <w:r w:rsidR="001A0EA7">
        <w:rPr>
          <w:rFonts w:asciiTheme="minorHAnsi" w:hAnsiTheme="minorHAnsi"/>
        </w:rPr>
        <w:t xml:space="preserve"> </w:t>
      </w:r>
      <w:r w:rsidR="008C47B6">
        <w:rPr>
          <w:rFonts w:asciiTheme="minorHAnsi" w:hAnsiTheme="minorHAnsi"/>
        </w:rPr>
        <w:t>to promote</w:t>
      </w:r>
      <w:r w:rsidR="00E9016F">
        <w:rPr>
          <w:rFonts w:asciiTheme="minorHAnsi" w:hAnsiTheme="minorHAnsi"/>
        </w:rPr>
        <w:t xml:space="preserve"> </w:t>
      </w:r>
      <w:r w:rsidR="00396C21">
        <w:rPr>
          <w:rFonts w:asciiTheme="minorHAnsi" w:hAnsiTheme="minorHAnsi"/>
        </w:rPr>
        <w:t>SONY</w:t>
      </w:r>
      <w:r w:rsidR="008C47B6">
        <w:rPr>
          <w:rFonts w:asciiTheme="minorHAnsi" w:hAnsiTheme="minorHAnsi"/>
        </w:rPr>
        <w:t xml:space="preserve"> Pictures’ su</w:t>
      </w:r>
      <w:r w:rsidR="002A7C37">
        <w:rPr>
          <w:rFonts w:asciiTheme="minorHAnsi" w:hAnsiTheme="minorHAnsi"/>
        </w:rPr>
        <w:t>mmer blockbuster, Ghostbusters</w:t>
      </w:r>
      <w:r w:rsidR="00836A61">
        <w:rPr>
          <w:rFonts w:asciiTheme="minorHAnsi" w:hAnsiTheme="minorHAnsi"/>
        </w:rPr>
        <w:t>,</w:t>
      </w:r>
      <w:r w:rsidR="002A7C37">
        <w:rPr>
          <w:rFonts w:asciiTheme="minorHAnsi" w:hAnsiTheme="minorHAnsi"/>
        </w:rPr>
        <w:t xml:space="preserve"> </w:t>
      </w:r>
      <w:r w:rsidR="003009D7">
        <w:rPr>
          <w:rFonts w:asciiTheme="minorHAnsi" w:hAnsiTheme="minorHAnsi"/>
        </w:rPr>
        <w:t xml:space="preserve">using its Massivit 1800 3D Printer. </w:t>
      </w:r>
    </w:p>
    <w:p w14:paraId="2B95D3D4" w14:textId="2EACCE68" w:rsidR="00644F77" w:rsidRDefault="002A7C37" w:rsidP="009C2488">
      <w:pPr>
        <w:spacing w:line="360" w:lineRule="auto"/>
        <w:ind w:left="567" w:right="567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67735A9" wp14:editId="3447BB24">
                <wp:simplePos x="0" y="0"/>
                <wp:positionH relativeFrom="column">
                  <wp:posOffset>3212465</wp:posOffset>
                </wp:positionH>
                <wp:positionV relativeFrom="paragraph">
                  <wp:posOffset>224790</wp:posOffset>
                </wp:positionV>
                <wp:extent cx="2790825" cy="2790190"/>
                <wp:effectExtent l="0" t="0" r="9525" b="0"/>
                <wp:wrapTight wrapText="bothSides">
                  <wp:wrapPolygon edited="0">
                    <wp:start x="0" y="0"/>
                    <wp:lineTo x="0" y="21384"/>
                    <wp:lineTo x="21526" y="21384"/>
                    <wp:lineTo x="21526" y="0"/>
                    <wp:lineTo x="0" y="0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825" cy="2790190"/>
                          <a:chOff x="0" y="0"/>
                          <a:chExt cx="2790825" cy="279019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-1" b="-1941"/>
                          <a:stretch/>
                        </pic:blipFill>
                        <pic:spPr>
                          <a:xfrm>
                            <a:off x="0" y="0"/>
                            <a:ext cx="2790825" cy="213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2105025"/>
                            <a:ext cx="2790825" cy="6851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E90601" w14:textId="1348AFAE" w:rsidR="008A60CE" w:rsidRPr="008A60CE" w:rsidRDefault="008A60CE" w:rsidP="008A60CE">
                              <w:pPr>
                                <w:pStyle w:val="Caption"/>
                                <w:jc w:val="center"/>
                                <w:rPr>
                                  <w:rFonts w:asciiTheme="minorHAnsi" w:hAnsiTheme="minorHAnsi"/>
                                  <w:b/>
                                  <w:noProof/>
                                  <w:color w:val="auto"/>
                                </w:rPr>
                              </w:pPr>
                              <w:r w:rsidRPr="008A60CE">
                                <w:rPr>
                                  <w:rFonts w:asciiTheme="minorHAnsi" w:hAnsiTheme="minorHAnsi"/>
                                  <w:b/>
                                  <w:noProof/>
                                  <w:color w:val="auto"/>
                                </w:rPr>
                                <w:t xml:space="preserve">Using its Massivit 1800 3D Printer, Carisma produced ten 14 feet </w:t>
                              </w:r>
                              <w:r w:rsidR="00554A4E">
                                <w:rPr>
                                  <w:rFonts w:asciiTheme="minorHAnsi" w:hAnsiTheme="minorHAnsi"/>
                                  <w:b/>
                                  <w:noProof/>
                                  <w:color w:val="auto"/>
                                </w:rPr>
                                <w:t xml:space="preserve">high 3D printed graphics </w:t>
                              </w:r>
                              <w:r w:rsidRPr="008A60CE">
                                <w:rPr>
                                  <w:rFonts w:asciiTheme="minorHAnsi" w:hAnsiTheme="minorHAnsi"/>
                                  <w:b/>
                                  <w:noProof/>
                                  <w:color w:val="auto"/>
                                </w:rPr>
                                <w:t xml:space="preserve">that were mounted and illuminated on buses throughout America ahead of the Ghostbusters </w:t>
                              </w:r>
                              <w:r w:rsidR="00554A4E">
                                <w:rPr>
                                  <w:rFonts w:asciiTheme="minorHAnsi" w:hAnsiTheme="minorHAnsi"/>
                                  <w:b/>
                                  <w:noProof/>
                                  <w:color w:val="auto"/>
                                </w:rPr>
                                <w:t>release</w:t>
                              </w:r>
                              <w:r w:rsidR="00554A4E" w:rsidRPr="008A60CE">
                                <w:rPr>
                                  <w:rFonts w:asciiTheme="minorHAnsi" w:hAnsiTheme="minorHAnsi"/>
                                  <w:b/>
                                  <w:noProof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735A9" id="Group 7" o:spid="_x0000_s1026" style="position:absolute;left:0;text-align:left;margin-left:252.95pt;margin-top:17.7pt;width:219.75pt;height:219.7pt;z-index:251655168" coordsize="27908,279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7908;height:2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">
                  <v:imagedata r:id="rId9" o:title="" croptop="-1f" cropbottom="-1272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21050;width:27908;height:6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71E90601" w14:textId="1348AFAE" w:rsidR="008A60CE" w:rsidRPr="008A60CE" w:rsidRDefault="008A60CE" w:rsidP="008A60CE">
                        <w:pPr>
                          <w:pStyle w:val="Caption"/>
                          <w:jc w:val="center"/>
                          <w:rPr>
                            <w:rFonts w:asciiTheme="minorHAnsi" w:hAnsiTheme="minorHAnsi"/>
                            <w:b/>
                            <w:noProof/>
                            <w:color w:val="auto"/>
                          </w:rPr>
                        </w:pPr>
                        <w:r w:rsidRPr="008A60CE">
                          <w:rPr>
                            <w:rFonts w:asciiTheme="minorHAnsi" w:hAnsiTheme="minorHAnsi"/>
                            <w:b/>
                            <w:noProof/>
                            <w:color w:val="auto"/>
                          </w:rPr>
                          <w:t xml:space="preserve">Using its Massivit 1800 3D Printer, Carisma produced ten 14 feet </w:t>
                        </w:r>
                        <w:r w:rsidR="00554A4E">
                          <w:rPr>
                            <w:rFonts w:asciiTheme="minorHAnsi" w:hAnsiTheme="minorHAnsi"/>
                            <w:b/>
                            <w:noProof/>
                            <w:color w:val="auto"/>
                          </w:rPr>
                          <w:t xml:space="preserve">high 3D printed graphics </w:t>
                        </w:r>
                        <w:r w:rsidRPr="008A60CE">
                          <w:rPr>
                            <w:rFonts w:asciiTheme="minorHAnsi" w:hAnsiTheme="minorHAnsi"/>
                            <w:b/>
                            <w:noProof/>
                            <w:color w:val="auto"/>
                          </w:rPr>
                          <w:t xml:space="preserve">that were mounted and illuminated on buses throughout America ahead of the Ghostbusters </w:t>
                        </w:r>
                        <w:r w:rsidR="00554A4E">
                          <w:rPr>
                            <w:rFonts w:asciiTheme="minorHAnsi" w:hAnsiTheme="minorHAnsi"/>
                            <w:b/>
                            <w:noProof/>
                            <w:color w:val="auto"/>
                          </w:rPr>
                          <w:t>release</w:t>
                        </w:r>
                        <w:r w:rsidR="00554A4E" w:rsidRPr="008A60CE">
                          <w:rPr>
                            <w:rFonts w:asciiTheme="minorHAnsi" w:hAnsiTheme="minorHAnsi"/>
                            <w:b/>
                            <w:noProof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604D123" w14:textId="054EE2D8" w:rsidR="008C47B6" w:rsidRDefault="008C47B6" w:rsidP="009C2488">
      <w:pPr>
        <w:spacing w:line="360" w:lineRule="auto"/>
        <w:ind w:left="567" w:righ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promotional campaign saw Carisma produce </w:t>
      </w:r>
      <w:r w:rsidR="002A7C37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>ten 14 feet</w:t>
      </w:r>
      <w:r w:rsidR="004C750E">
        <w:rPr>
          <w:rFonts w:asciiTheme="minorHAnsi" w:hAnsiTheme="minorHAnsi"/>
        </w:rPr>
        <w:t xml:space="preserve"> (4.27 meters)</w:t>
      </w:r>
      <w:r>
        <w:rPr>
          <w:rFonts w:asciiTheme="minorHAnsi" w:hAnsiTheme="minorHAnsi"/>
        </w:rPr>
        <w:t xml:space="preserve"> 3D printed images of the iconic ‘No-Ghost’ </w:t>
      </w:r>
      <w:r w:rsidR="002A7C37">
        <w:rPr>
          <w:rFonts w:asciiTheme="minorHAnsi" w:hAnsiTheme="minorHAnsi"/>
        </w:rPr>
        <w:t>sign, which serves as the logo for the movie.</w:t>
      </w:r>
      <w:r>
        <w:rPr>
          <w:rFonts w:asciiTheme="minorHAnsi" w:hAnsiTheme="minorHAnsi"/>
        </w:rPr>
        <w:t xml:space="preserve"> </w:t>
      </w:r>
    </w:p>
    <w:p w14:paraId="64F52DA2" w14:textId="77777777" w:rsidR="002A7C37" w:rsidRDefault="002A7C37" w:rsidP="009C2488">
      <w:pPr>
        <w:spacing w:line="360" w:lineRule="auto"/>
        <w:ind w:left="567" w:right="567"/>
        <w:jc w:val="both"/>
        <w:rPr>
          <w:rFonts w:asciiTheme="minorHAnsi" w:hAnsiTheme="minorHAnsi"/>
        </w:rPr>
      </w:pPr>
    </w:p>
    <w:p w14:paraId="493E8E11" w14:textId="77777777" w:rsidR="00A66E01" w:rsidRDefault="002A7C37" w:rsidP="002A7C37">
      <w:pPr>
        <w:spacing w:line="360" w:lineRule="auto"/>
        <w:ind w:left="567" w:righ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ten models were 3D printed </w:t>
      </w:r>
      <w:r w:rsidR="002A61EC">
        <w:rPr>
          <w:rFonts w:asciiTheme="minorHAnsi" w:hAnsiTheme="minorHAnsi"/>
        </w:rPr>
        <w:t xml:space="preserve">in robust </w:t>
      </w:r>
      <w:r w:rsidR="002A61EC" w:rsidRPr="00BF75F7">
        <w:rPr>
          <w:rFonts w:asciiTheme="minorHAnsi" w:hAnsiTheme="minorHAnsi"/>
        </w:rPr>
        <w:t xml:space="preserve">Dimengel </w:t>
      </w:r>
      <w:r w:rsidR="002A61EC">
        <w:rPr>
          <w:rFonts w:asciiTheme="minorHAnsi" w:hAnsiTheme="minorHAnsi"/>
        </w:rPr>
        <w:t xml:space="preserve">material </w:t>
      </w:r>
      <w:r>
        <w:rPr>
          <w:rFonts w:asciiTheme="minorHAnsi" w:hAnsiTheme="minorHAnsi"/>
        </w:rPr>
        <w:t>over ten days before being affixed as illuminated 3D printed wraps onto a fleet of double-</w:t>
      </w:r>
    </w:p>
    <w:p w14:paraId="0E096E22" w14:textId="7BA021D3" w:rsidR="002A7C37" w:rsidRDefault="002A7C37" w:rsidP="002A7C37">
      <w:pPr>
        <w:spacing w:line="360" w:lineRule="auto"/>
        <w:ind w:left="567" w:righ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decker buses </w:t>
      </w:r>
      <w:r w:rsidR="006E7983">
        <w:rPr>
          <w:rFonts w:asciiTheme="minorHAnsi" w:hAnsiTheme="minorHAnsi"/>
        </w:rPr>
        <w:t xml:space="preserve">and </w:t>
      </w:r>
      <w:r>
        <w:rPr>
          <w:rFonts w:asciiTheme="minorHAnsi" w:hAnsiTheme="minorHAnsi"/>
        </w:rPr>
        <w:t xml:space="preserve">used nationwide during a month long campaign. </w:t>
      </w:r>
    </w:p>
    <w:p w14:paraId="0CDF7462" w14:textId="3391C686" w:rsidR="002A7C37" w:rsidRDefault="002A7C37" w:rsidP="009C2488">
      <w:pPr>
        <w:spacing w:line="360" w:lineRule="auto"/>
        <w:ind w:left="567" w:right="567"/>
        <w:jc w:val="both"/>
        <w:rPr>
          <w:rFonts w:asciiTheme="minorHAnsi" w:hAnsiTheme="minorHAnsi"/>
        </w:rPr>
      </w:pPr>
    </w:p>
    <w:p w14:paraId="15A99A30" w14:textId="01A9C440" w:rsidR="002A7C37" w:rsidRPr="009B592B" w:rsidRDefault="009B592B" w:rsidP="009C2488">
      <w:pPr>
        <w:spacing w:line="360" w:lineRule="auto"/>
        <w:ind w:left="567" w:right="567"/>
        <w:jc w:val="both"/>
        <w:rPr>
          <w:rFonts w:asciiTheme="minorHAnsi" w:hAnsiTheme="minorHAnsi"/>
          <w:b/>
        </w:rPr>
      </w:pPr>
      <w:r w:rsidRPr="009B592B">
        <w:rPr>
          <w:rFonts w:asciiTheme="minorHAnsi" w:hAnsiTheme="minorHAnsi"/>
          <w:b/>
        </w:rPr>
        <w:t xml:space="preserve">Who you </w:t>
      </w:r>
      <w:proofErr w:type="spellStart"/>
      <w:r w:rsidRPr="009B592B">
        <w:rPr>
          <w:rFonts w:asciiTheme="minorHAnsi" w:hAnsiTheme="minorHAnsi"/>
          <w:b/>
        </w:rPr>
        <w:t>gonna</w:t>
      </w:r>
      <w:proofErr w:type="spellEnd"/>
      <w:r w:rsidRPr="009B592B">
        <w:rPr>
          <w:rFonts w:asciiTheme="minorHAnsi" w:hAnsiTheme="minorHAnsi"/>
          <w:b/>
        </w:rPr>
        <w:t xml:space="preserve"> call? </w:t>
      </w:r>
    </w:p>
    <w:p w14:paraId="64733F3A" w14:textId="6D143612" w:rsidR="009B592B" w:rsidRDefault="009B592B" w:rsidP="009C2488">
      <w:pPr>
        <w:spacing w:line="360" w:lineRule="auto"/>
        <w:ind w:left="567" w:righ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According to Moshe Gil, Founder and CEO of Carisma, the entertainment giant called upon </w:t>
      </w:r>
      <w:proofErr w:type="spellStart"/>
      <w:r>
        <w:rPr>
          <w:rFonts w:asciiTheme="minorHAnsi" w:hAnsiTheme="minorHAnsi"/>
        </w:rPr>
        <w:t>Carisma’s</w:t>
      </w:r>
      <w:proofErr w:type="spellEnd"/>
      <w:r>
        <w:rPr>
          <w:rFonts w:asciiTheme="minorHAnsi" w:hAnsiTheme="minorHAnsi"/>
        </w:rPr>
        <w:t xml:space="preserve"> expertise to produce a visually-captivating promotional campaign that would turn heads among the public during the movie’s release. </w:t>
      </w:r>
    </w:p>
    <w:p w14:paraId="0C351F38" w14:textId="77777777" w:rsidR="0020656F" w:rsidRDefault="0020656F" w:rsidP="009C2488">
      <w:pPr>
        <w:spacing w:line="360" w:lineRule="auto"/>
        <w:ind w:left="567" w:right="567"/>
        <w:jc w:val="both"/>
        <w:rPr>
          <w:rFonts w:asciiTheme="minorHAnsi" w:hAnsiTheme="minorHAnsi"/>
        </w:rPr>
      </w:pPr>
    </w:p>
    <w:p w14:paraId="3D5ADA3B" w14:textId="656E29F4" w:rsidR="00DD56A0" w:rsidRDefault="00ED4C9B" w:rsidP="009C2488">
      <w:pPr>
        <w:spacing w:line="360" w:lineRule="auto"/>
        <w:ind w:left="567" w:right="567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34E16" wp14:editId="198477F5">
                <wp:simplePos x="0" y="0"/>
                <wp:positionH relativeFrom="margin">
                  <wp:posOffset>3481070</wp:posOffset>
                </wp:positionH>
                <wp:positionV relativeFrom="paragraph">
                  <wp:posOffset>1878330</wp:posOffset>
                </wp:positionV>
                <wp:extent cx="2790825" cy="514350"/>
                <wp:effectExtent l="0" t="0" r="9525" b="0"/>
                <wp:wrapTight wrapText="bothSides">
                  <wp:wrapPolygon edited="0">
                    <wp:start x="0" y="0"/>
                    <wp:lineTo x="0" y="20800"/>
                    <wp:lineTo x="21526" y="20800"/>
                    <wp:lineTo x="21526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514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33A19" w14:textId="5A5BFBB9" w:rsidR="00DA054E" w:rsidRPr="00E46831" w:rsidRDefault="00A65BCF" w:rsidP="00DA054E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b/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auto"/>
                              </w:rPr>
                              <w:t xml:space="preserve">SONY </w:t>
                            </w:r>
                            <w:r w:rsidR="00554A4E" w:rsidRPr="00E46831">
                              <w:rPr>
                                <w:rFonts w:asciiTheme="minorHAnsi" w:hAnsiTheme="minorHAnsi"/>
                                <w:b/>
                                <w:noProof/>
                                <w:color w:val="auto"/>
                              </w:rPr>
                              <w:t xml:space="preserve">Pictures </w:t>
                            </w:r>
                            <w:r w:rsidR="00554A4E" w:rsidRPr="00E46831">
                              <w:rPr>
                                <w:rFonts w:asciiTheme="minorHAnsi" w:hAnsiTheme="minorHAnsi"/>
                                <w:b/>
                                <w:color w:val="auto"/>
                              </w:rPr>
                              <w:t xml:space="preserve">commissioned </w:t>
                            </w:r>
                            <w:proofErr w:type="spellStart"/>
                            <w:r w:rsidR="00554A4E" w:rsidRPr="00E46831">
                              <w:rPr>
                                <w:rFonts w:asciiTheme="minorHAnsi" w:hAnsiTheme="minorHAnsi"/>
                                <w:b/>
                                <w:color w:val="auto"/>
                              </w:rPr>
                              <w:t>Carisma’s</w:t>
                            </w:r>
                            <w:proofErr w:type="spellEnd"/>
                            <w:r w:rsidR="00554A4E" w:rsidRPr="00E46831">
                              <w:rPr>
                                <w:rFonts w:asciiTheme="minorHAnsi" w:hAnsiTheme="minorHAnsi"/>
                                <w:b/>
                                <w:color w:val="auto"/>
                              </w:rPr>
                              <w:t xml:space="preserve"> to produce a visually-captivating promotional campaign that would turn heads among the public during the movie’s 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34E16" id="Text Box 6" o:spid="_x0000_s1029" type="#_x0000_t202" style="position:absolute;left:0;text-align:left;margin-left:274.1pt;margin-top:147.9pt;width:219.75pt;height:40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" stroked="f">
                <v:textbox inset="0,0,0,0">
                  <w:txbxContent>
                    <w:p w14:paraId="06A33A19" w14:textId="5A5BFBB9" w:rsidR="00DA054E" w:rsidRPr="00E46831" w:rsidRDefault="00A65BCF" w:rsidP="00DA054E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b/>
                          <w:noProof/>
                          <w:color w:val="auto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noProof/>
                          <w:color w:val="auto"/>
                        </w:rPr>
                        <w:t xml:space="preserve">SONY </w:t>
                      </w:r>
                      <w:r w:rsidR="00554A4E" w:rsidRPr="00E46831">
                        <w:rPr>
                          <w:rFonts w:asciiTheme="minorHAnsi" w:hAnsiTheme="minorHAnsi"/>
                          <w:b/>
                          <w:noProof/>
                          <w:color w:val="auto"/>
                        </w:rPr>
                        <w:t xml:space="preserve">Pictures </w:t>
                      </w:r>
                      <w:r w:rsidR="00554A4E" w:rsidRPr="00E46831">
                        <w:rPr>
                          <w:rFonts w:asciiTheme="minorHAnsi" w:hAnsiTheme="minorHAnsi"/>
                          <w:b/>
                          <w:color w:val="auto"/>
                        </w:rPr>
                        <w:t xml:space="preserve">commissioned </w:t>
                      </w:r>
                      <w:proofErr w:type="spellStart"/>
                      <w:r w:rsidR="00554A4E" w:rsidRPr="00E46831">
                        <w:rPr>
                          <w:rFonts w:asciiTheme="minorHAnsi" w:hAnsiTheme="minorHAnsi"/>
                          <w:b/>
                          <w:color w:val="auto"/>
                        </w:rPr>
                        <w:t>Carisma’s</w:t>
                      </w:r>
                      <w:proofErr w:type="spellEnd"/>
                      <w:r w:rsidR="00554A4E" w:rsidRPr="00E46831">
                        <w:rPr>
                          <w:rFonts w:asciiTheme="minorHAnsi" w:hAnsiTheme="minorHAnsi"/>
                          <w:b/>
                          <w:color w:val="auto"/>
                        </w:rPr>
                        <w:t xml:space="preserve"> to produce a visually-captivating promotional campaign that would turn heads among the public during the movie’s release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Theme="minorHAnsi" w:hAnsiTheme="minorHAnsi"/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 wp14:anchorId="27A773ED" wp14:editId="475E31A7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2701290" cy="1828800"/>
            <wp:effectExtent l="0" t="0" r="3810" b="0"/>
            <wp:wrapTight wrapText="bothSides">
              <wp:wrapPolygon edited="0">
                <wp:start x="0" y="0"/>
                <wp:lineTo x="0" y="21375"/>
                <wp:lineTo x="21478" y="21375"/>
                <wp:lineTo x="2147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92B">
        <w:rPr>
          <w:rFonts w:asciiTheme="minorHAnsi" w:hAnsiTheme="minorHAnsi"/>
        </w:rPr>
        <w:t xml:space="preserve">“When it comes to creating stunning projects with </w:t>
      </w:r>
      <w:r w:rsidR="002F015C">
        <w:rPr>
          <w:rFonts w:asciiTheme="minorHAnsi" w:hAnsiTheme="minorHAnsi"/>
        </w:rPr>
        <w:t xml:space="preserve">the </w:t>
      </w:r>
      <w:r w:rsidR="009B592B">
        <w:rPr>
          <w:rFonts w:asciiTheme="minorHAnsi" w:hAnsiTheme="minorHAnsi"/>
        </w:rPr>
        <w:t>attention-grabbing wow factor</w:t>
      </w:r>
      <w:r w:rsidR="002F015C">
        <w:rPr>
          <w:rFonts w:asciiTheme="minorHAnsi" w:hAnsiTheme="minorHAnsi"/>
        </w:rPr>
        <w:t xml:space="preserve"> guaranteed to create a stir</w:t>
      </w:r>
      <w:r w:rsidR="009B592B">
        <w:rPr>
          <w:rFonts w:asciiTheme="minorHAnsi" w:hAnsiTheme="minorHAnsi"/>
        </w:rPr>
        <w:t xml:space="preserve">, then </w:t>
      </w:r>
      <w:r w:rsidR="002F015C">
        <w:rPr>
          <w:rFonts w:asciiTheme="minorHAnsi" w:hAnsiTheme="minorHAnsi"/>
        </w:rPr>
        <w:t xml:space="preserve">our </w:t>
      </w:r>
      <w:r w:rsidR="009B592B">
        <w:rPr>
          <w:rFonts w:asciiTheme="minorHAnsi" w:hAnsiTheme="minorHAnsi"/>
        </w:rPr>
        <w:t xml:space="preserve">Massivit </w:t>
      </w:r>
      <w:r w:rsidR="002F015C">
        <w:rPr>
          <w:rFonts w:asciiTheme="minorHAnsi" w:hAnsiTheme="minorHAnsi"/>
        </w:rPr>
        <w:t xml:space="preserve">1800 </w:t>
      </w:r>
      <w:r w:rsidR="009B592B">
        <w:rPr>
          <w:rFonts w:asciiTheme="minorHAnsi" w:hAnsiTheme="minorHAnsi"/>
        </w:rPr>
        <w:t>3D</w:t>
      </w:r>
      <w:r w:rsidR="002F015C">
        <w:rPr>
          <w:rFonts w:asciiTheme="minorHAnsi" w:hAnsiTheme="minorHAnsi"/>
        </w:rPr>
        <w:t xml:space="preserve"> Printer</w:t>
      </w:r>
      <w:r w:rsidR="009B592B">
        <w:rPr>
          <w:rFonts w:asciiTheme="minorHAnsi" w:hAnsiTheme="minorHAnsi"/>
        </w:rPr>
        <w:t xml:space="preserve"> </w:t>
      </w:r>
      <w:r w:rsidR="002F015C">
        <w:rPr>
          <w:rFonts w:asciiTheme="minorHAnsi" w:hAnsiTheme="minorHAnsi"/>
        </w:rPr>
        <w:t xml:space="preserve">is </w:t>
      </w:r>
      <w:r w:rsidR="00394752">
        <w:rPr>
          <w:rFonts w:asciiTheme="minorHAnsi" w:hAnsiTheme="minorHAnsi"/>
        </w:rPr>
        <w:t>our method of choice</w:t>
      </w:r>
      <w:r w:rsidR="005223E5">
        <w:rPr>
          <w:rFonts w:asciiTheme="minorHAnsi" w:hAnsiTheme="minorHAnsi"/>
        </w:rPr>
        <w:t>,”</w:t>
      </w:r>
      <w:r w:rsidR="002F015C">
        <w:rPr>
          <w:rFonts w:asciiTheme="minorHAnsi" w:hAnsiTheme="minorHAnsi"/>
        </w:rPr>
        <w:t xml:space="preserve"> says Gil. </w:t>
      </w:r>
      <w:r w:rsidR="00836A61">
        <w:rPr>
          <w:rFonts w:asciiTheme="minorHAnsi" w:hAnsiTheme="minorHAnsi"/>
        </w:rPr>
        <w:t>“</w:t>
      </w:r>
      <w:r w:rsidR="00DD56A0">
        <w:rPr>
          <w:rFonts w:asciiTheme="minorHAnsi" w:hAnsiTheme="minorHAnsi"/>
        </w:rPr>
        <w:t xml:space="preserve">Visually-appealing bus wraps are not a new application area for companies like </w:t>
      </w:r>
      <w:r w:rsidR="00AB1801">
        <w:rPr>
          <w:rFonts w:asciiTheme="minorHAnsi" w:hAnsiTheme="minorHAnsi"/>
        </w:rPr>
        <w:t>ours</w:t>
      </w:r>
      <w:r w:rsidR="00DD56A0">
        <w:rPr>
          <w:rFonts w:asciiTheme="minorHAnsi" w:hAnsiTheme="minorHAnsi"/>
        </w:rPr>
        <w:t>, but the capability to offer 3D printed versions takes that application to new</w:t>
      </w:r>
      <w:r w:rsidR="009E503E">
        <w:rPr>
          <w:rFonts w:asciiTheme="minorHAnsi" w:hAnsiTheme="minorHAnsi"/>
        </w:rPr>
        <w:t xml:space="preserve"> creative frontiers</w:t>
      </w:r>
      <w:r w:rsidR="00DD56A0">
        <w:rPr>
          <w:rFonts w:asciiTheme="minorHAnsi" w:hAnsiTheme="minorHAnsi"/>
        </w:rPr>
        <w:t>.”</w:t>
      </w:r>
    </w:p>
    <w:p w14:paraId="323AD956" w14:textId="43765313" w:rsidR="00DD56A0" w:rsidRDefault="00DD56A0" w:rsidP="009C2488">
      <w:pPr>
        <w:spacing w:line="360" w:lineRule="auto"/>
        <w:ind w:left="567" w:right="567"/>
        <w:jc w:val="both"/>
        <w:rPr>
          <w:rFonts w:asciiTheme="minorHAnsi" w:hAnsiTheme="minorHAnsi"/>
        </w:rPr>
      </w:pPr>
    </w:p>
    <w:p w14:paraId="6BC9975A" w14:textId="2E460C36" w:rsidR="009E503E" w:rsidRDefault="00DD56A0" w:rsidP="002A61EC">
      <w:pPr>
        <w:spacing w:line="360" w:lineRule="auto"/>
        <w:ind w:left="567" w:righ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According to Gil, </w:t>
      </w:r>
      <w:r w:rsidR="009E503E">
        <w:rPr>
          <w:rFonts w:asciiTheme="minorHAnsi" w:hAnsiTheme="minorHAnsi"/>
        </w:rPr>
        <w:t>a</w:t>
      </w:r>
      <w:r w:rsidR="005223E5">
        <w:rPr>
          <w:rFonts w:asciiTheme="minorHAnsi" w:hAnsiTheme="minorHAnsi"/>
        </w:rPr>
        <w:t>s with many sign &amp; display projects undertake</w:t>
      </w:r>
      <w:r w:rsidR="009E503E">
        <w:rPr>
          <w:rFonts w:asciiTheme="minorHAnsi" w:hAnsiTheme="minorHAnsi"/>
        </w:rPr>
        <w:t>n by the company</w:t>
      </w:r>
      <w:r w:rsidR="005223E5">
        <w:rPr>
          <w:rFonts w:asciiTheme="minorHAnsi" w:hAnsiTheme="minorHAnsi"/>
        </w:rPr>
        <w:t xml:space="preserve">, </w:t>
      </w:r>
      <w:r w:rsidR="009E503E">
        <w:rPr>
          <w:rFonts w:asciiTheme="minorHAnsi" w:hAnsiTheme="minorHAnsi"/>
        </w:rPr>
        <w:t>his team</w:t>
      </w:r>
      <w:r w:rsidR="005223E5">
        <w:rPr>
          <w:rFonts w:asciiTheme="minorHAnsi" w:hAnsiTheme="minorHAnsi"/>
        </w:rPr>
        <w:t xml:space="preserve"> had to work to a fairly short production timeframe</w:t>
      </w:r>
      <w:r w:rsidR="009E503E">
        <w:rPr>
          <w:rFonts w:asciiTheme="minorHAnsi" w:hAnsiTheme="minorHAnsi"/>
        </w:rPr>
        <w:t xml:space="preserve">, but </w:t>
      </w:r>
      <w:r w:rsidR="00836A61">
        <w:rPr>
          <w:rFonts w:asciiTheme="minorHAnsi" w:hAnsiTheme="minorHAnsi"/>
        </w:rPr>
        <w:t xml:space="preserve">thanks to the attributes of the Massivit 1800 3D Printer, </w:t>
      </w:r>
      <w:r w:rsidR="009E503E">
        <w:rPr>
          <w:rFonts w:asciiTheme="minorHAnsi" w:hAnsiTheme="minorHAnsi"/>
        </w:rPr>
        <w:t>were able to complete and install the job on time.</w:t>
      </w:r>
    </w:p>
    <w:p w14:paraId="01509053" w14:textId="77777777" w:rsidR="009E503E" w:rsidRDefault="009E503E" w:rsidP="002A61EC">
      <w:pPr>
        <w:spacing w:line="360" w:lineRule="auto"/>
        <w:ind w:left="567" w:right="567"/>
        <w:jc w:val="both"/>
        <w:rPr>
          <w:rFonts w:asciiTheme="minorHAnsi" w:hAnsiTheme="minorHAnsi"/>
        </w:rPr>
      </w:pPr>
    </w:p>
    <w:p w14:paraId="30EE22A8" w14:textId="778C54B8" w:rsidR="005223E5" w:rsidRDefault="005223E5" w:rsidP="002A61EC">
      <w:pPr>
        <w:spacing w:line="360" w:lineRule="auto"/>
        <w:ind w:left="567" w:righ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“Fortunately the combination of the printer’s high speed and robust material enabled us to rapidly output ten identical models that </w:t>
      </w:r>
      <w:r w:rsidR="00836A61">
        <w:rPr>
          <w:rFonts w:asciiTheme="minorHAnsi" w:hAnsiTheme="minorHAnsi"/>
        </w:rPr>
        <w:t xml:space="preserve">also </w:t>
      </w:r>
      <w:r>
        <w:rPr>
          <w:rFonts w:asciiTheme="minorHAnsi" w:hAnsiTheme="minorHAnsi"/>
        </w:rPr>
        <w:t xml:space="preserve">boasted the durability to withstand </w:t>
      </w:r>
      <w:r w:rsidR="009E503E">
        <w:rPr>
          <w:rFonts w:asciiTheme="minorHAnsi" w:hAnsiTheme="minorHAnsi"/>
        </w:rPr>
        <w:t>a month outdoors on the road,” he explains.</w:t>
      </w:r>
    </w:p>
    <w:p w14:paraId="32741986" w14:textId="77777777" w:rsidR="005223E5" w:rsidRDefault="005223E5" w:rsidP="002A61EC">
      <w:pPr>
        <w:spacing w:line="360" w:lineRule="auto"/>
        <w:ind w:left="567" w:right="567"/>
        <w:jc w:val="both"/>
        <w:rPr>
          <w:rFonts w:asciiTheme="minorHAnsi" w:hAnsiTheme="minorHAnsi"/>
        </w:rPr>
      </w:pPr>
    </w:p>
    <w:p w14:paraId="70610E36" w14:textId="5E8AB52B" w:rsidR="002A7C37" w:rsidRDefault="002A61EC" w:rsidP="004C750E">
      <w:pPr>
        <w:spacing w:line="360" w:lineRule="auto"/>
        <w:ind w:left="567" w:righ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“The impact of the bus wraps was incredible, particularly at night when the public were drawn into the eerie </w:t>
      </w:r>
      <w:r w:rsidR="0004545E">
        <w:rPr>
          <w:rFonts w:asciiTheme="minorHAnsi" w:hAnsiTheme="minorHAnsi"/>
        </w:rPr>
        <w:t xml:space="preserve">glow,” he adds. “Most importantly, our client was delighted that the </w:t>
      </w:r>
      <w:r>
        <w:rPr>
          <w:rFonts w:asciiTheme="minorHAnsi" w:hAnsiTheme="minorHAnsi"/>
        </w:rPr>
        <w:t xml:space="preserve">project </w:t>
      </w:r>
      <w:r w:rsidR="0004545E">
        <w:rPr>
          <w:rFonts w:asciiTheme="minorHAnsi" w:hAnsiTheme="minorHAnsi"/>
        </w:rPr>
        <w:t xml:space="preserve">achieved the objective of </w:t>
      </w:r>
      <w:r>
        <w:rPr>
          <w:rFonts w:asciiTheme="minorHAnsi" w:hAnsiTheme="minorHAnsi"/>
        </w:rPr>
        <w:t>produ</w:t>
      </w:r>
      <w:r w:rsidR="0004545E">
        <w:rPr>
          <w:rFonts w:asciiTheme="minorHAnsi" w:hAnsiTheme="minorHAnsi"/>
        </w:rPr>
        <w:t>cing</w:t>
      </w:r>
      <w:r>
        <w:rPr>
          <w:rFonts w:asciiTheme="minorHAnsi" w:hAnsiTheme="minorHAnsi"/>
        </w:rPr>
        <w:t xml:space="preserve"> </w:t>
      </w:r>
      <w:r w:rsidR="0004545E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 xml:space="preserve">huge buzz </w:t>
      </w:r>
      <w:r w:rsidR="0004545E">
        <w:rPr>
          <w:rFonts w:asciiTheme="minorHAnsi" w:hAnsiTheme="minorHAnsi"/>
        </w:rPr>
        <w:t>ahead</w:t>
      </w:r>
      <w:r>
        <w:rPr>
          <w:rFonts w:asciiTheme="minorHAnsi" w:hAnsiTheme="minorHAnsi"/>
        </w:rPr>
        <w:t xml:space="preserve"> the movie</w:t>
      </w:r>
      <w:r w:rsidR="0004545E">
        <w:rPr>
          <w:rFonts w:asciiTheme="minorHAnsi" w:hAnsiTheme="minorHAnsi"/>
        </w:rPr>
        <w:t>’s launch.”</w:t>
      </w:r>
    </w:p>
    <w:p w14:paraId="290D8D0A" w14:textId="77777777" w:rsidR="004C750E" w:rsidRDefault="004C750E" w:rsidP="00464DBE">
      <w:pPr>
        <w:spacing w:line="360" w:lineRule="auto"/>
        <w:ind w:left="567" w:right="567"/>
        <w:jc w:val="both"/>
        <w:rPr>
          <w:rFonts w:asciiTheme="minorHAnsi" w:hAnsiTheme="minorHAnsi"/>
        </w:rPr>
      </w:pPr>
    </w:p>
    <w:p w14:paraId="3FBA30A1" w14:textId="29D30B73" w:rsidR="00F35A83" w:rsidRDefault="008B338F" w:rsidP="00464DBE">
      <w:pPr>
        <w:spacing w:line="360" w:lineRule="auto"/>
        <w:ind w:left="567" w:right="567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</w:t>
      </w:r>
      <w:r w:rsidR="00F35A83" w:rsidRPr="004262F4">
        <w:rPr>
          <w:rFonts w:asciiTheme="minorHAnsi" w:hAnsiTheme="minorHAnsi"/>
          <w:b/>
        </w:rPr>
        <w:t xml:space="preserve">Big. Bold. Blockbuster </w:t>
      </w:r>
    </w:p>
    <w:p w14:paraId="284B2EF3" w14:textId="2D929637" w:rsidR="00E25077" w:rsidRPr="00E25077" w:rsidRDefault="00464DBE" w:rsidP="00F35A83">
      <w:pPr>
        <w:spacing w:line="360" w:lineRule="auto"/>
        <w:ind w:left="567" w:right="567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Carisma’s</w:t>
      </w:r>
      <w:proofErr w:type="spellEnd"/>
      <w:r>
        <w:rPr>
          <w:rFonts w:asciiTheme="minorHAnsi" w:hAnsiTheme="minorHAnsi"/>
        </w:rPr>
        <w:t xml:space="preserve"> Ghostbusters </w:t>
      </w:r>
      <w:r w:rsidR="00FD7CBC">
        <w:rPr>
          <w:rFonts w:asciiTheme="minorHAnsi" w:hAnsiTheme="minorHAnsi"/>
        </w:rPr>
        <w:t>campaign</w:t>
      </w:r>
      <w:r w:rsidR="00E25077" w:rsidRPr="00E25077">
        <w:rPr>
          <w:rFonts w:asciiTheme="minorHAnsi" w:hAnsiTheme="minorHAnsi"/>
        </w:rPr>
        <w:t xml:space="preserve"> follows an earlier project </w:t>
      </w:r>
      <w:r w:rsidR="00FD7CBC">
        <w:rPr>
          <w:rFonts w:asciiTheme="minorHAnsi" w:hAnsiTheme="minorHAnsi"/>
        </w:rPr>
        <w:t xml:space="preserve">with </w:t>
      </w:r>
      <w:r w:rsidR="00396C21">
        <w:rPr>
          <w:rFonts w:asciiTheme="minorHAnsi" w:hAnsiTheme="minorHAnsi"/>
        </w:rPr>
        <w:t>SONY</w:t>
      </w:r>
      <w:r w:rsidR="00FD7CBC">
        <w:rPr>
          <w:rFonts w:asciiTheme="minorHAnsi" w:hAnsiTheme="minorHAnsi"/>
        </w:rPr>
        <w:t xml:space="preserve"> Pictures </w:t>
      </w:r>
      <w:r>
        <w:rPr>
          <w:rFonts w:asciiTheme="minorHAnsi" w:hAnsiTheme="minorHAnsi"/>
        </w:rPr>
        <w:t xml:space="preserve">in which the company </w:t>
      </w:r>
      <w:r w:rsidR="00B23BE2">
        <w:rPr>
          <w:rFonts w:asciiTheme="minorHAnsi" w:hAnsiTheme="minorHAnsi"/>
        </w:rPr>
        <w:t xml:space="preserve">was </w:t>
      </w:r>
      <w:r w:rsidR="005F4812">
        <w:rPr>
          <w:rFonts w:asciiTheme="minorHAnsi" w:hAnsiTheme="minorHAnsi"/>
        </w:rPr>
        <w:t xml:space="preserve">commissioned to produce similar </w:t>
      </w:r>
      <w:r w:rsidR="002A1BF1">
        <w:rPr>
          <w:rFonts w:asciiTheme="minorHAnsi" w:hAnsiTheme="minorHAnsi"/>
        </w:rPr>
        <w:t xml:space="preserve">visually-striking 3D </w:t>
      </w:r>
      <w:r>
        <w:rPr>
          <w:rFonts w:asciiTheme="minorHAnsi" w:hAnsiTheme="minorHAnsi"/>
        </w:rPr>
        <w:t xml:space="preserve">printed bus wraps </w:t>
      </w:r>
      <w:r w:rsidR="002A1BF1">
        <w:rPr>
          <w:rFonts w:asciiTheme="minorHAnsi" w:hAnsiTheme="minorHAnsi"/>
        </w:rPr>
        <w:t xml:space="preserve">for The Angry Birds Movie. </w:t>
      </w:r>
      <w:r w:rsidR="00A04E3D">
        <w:rPr>
          <w:rFonts w:asciiTheme="minorHAnsi" w:hAnsiTheme="minorHAnsi"/>
        </w:rPr>
        <w:t xml:space="preserve"> </w:t>
      </w:r>
    </w:p>
    <w:p w14:paraId="41A8DCAE" w14:textId="042D9EB3" w:rsidR="00F35A83" w:rsidRDefault="00F35A83" w:rsidP="00F35A83">
      <w:pPr>
        <w:spacing w:line="360" w:lineRule="auto"/>
        <w:ind w:left="720" w:right="567" w:hanging="153"/>
        <w:jc w:val="both"/>
        <w:rPr>
          <w:rFonts w:asciiTheme="minorHAnsi" w:hAnsiTheme="minorHAnsi"/>
        </w:rPr>
      </w:pPr>
    </w:p>
    <w:p w14:paraId="1F9BF8E7" w14:textId="7E4648C2" w:rsidR="00DD56A0" w:rsidRDefault="00F35A83" w:rsidP="00836A61">
      <w:pPr>
        <w:spacing w:line="360" w:lineRule="auto"/>
        <w:ind w:left="567" w:righ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r w:rsidR="00396C21">
        <w:rPr>
          <w:rFonts w:asciiTheme="minorHAnsi" w:hAnsiTheme="minorHAnsi"/>
        </w:rPr>
        <w:t>SONY</w:t>
      </w:r>
      <w:r>
        <w:rPr>
          <w:rFonts w:asciiTheme="minorHAnsi" w:hAnsiTheme="minorHAnsi"/>
        </w:rPr>
        <w:t xml:space="preserve"> Pictures was so blown-away by </w:t>
      </w:r>
      <w:r w:rsidR="00464DBE">
        <w:rPr>
          <w:rFonts w:asciiTheme="minorHAnsi" w:hAnsiTheme="minorHAnsi"/>
        </w:rPr>
        <w:t xml:space="preserve">the attention generated around </w:t>
      </w:r>
      <w:r>
        <w:rPr>
          <w:rFonts w:asciiTheme="minorHAnsi" w:hAnsiTheme="minorHAnsi"/>
        </w:rPr>
        <w:t>The Angry</w:t>
      </w:r>
      <w:r w:rsidR="00836A6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Birds Movie campaign that it </w:t>
      </w:r>
      <w:r w:rsidR="00464DBE">
        <w:rPr>
          <w:rFonts w:asciiTheme="minorHAnsi" w:hAnsiTheme="minorHAnsi"/>
        </w:rPr>
        <w:t xml:space="preserve">sought something similar for Ghostbusters,” explains Gil. </w:t>
      </w:r>
      <w:r w:rsidR="00DD56A0">
        <w:rPr>
          <w:rFonts w:asciiTheme="minorHAnsi" w:hAnsiTheme="minorHAnsi"/>
        </w:rPr>
        <w:t>“As a business owner,</w:t>
      </w:r>
      <w:r w:rsidR="004C750E">
        <w:rPr>
          <w:rFonts w:asciiTheme="minorHAnsi" w:hAnsiTheme="minorHAnsi"/>
        </w:rPr>
        <w:t xml:space="preserve"> </w:t>
      </w:r>
      <w:r w:rsidR="00DD56A0">
        <w:rPr>
          <w:rFonts w:asciiTheme="minorHAnsi" w:hAnsiTheme="minorHAnsi"/>
        </w:rPr>
        <w:t xml:space="preserve">retaining clients by undertaking </w:t>
      </w:r>
      <w:r w:rsidR="00073F06">
        <w:rPr>
          <w:rFonts w:asciiTheme="minorHAnsi" w:hAnsiTheme="minorHAnsi"/>
        </w:rPr>
        <w:t>repeat work is critical</w:t>
      </w:r>
      <w:r w:rsidR="00DD56A0">
        <w:rPr>
          <w:rFonts w:asciiTheme="minorHAnsi" w:hAnsiTheme="minorHAnsi"/>
        </w:rPr>
        <w:t xml:space="preserve"> and this is a clear example of how the Massivit 3D Printer enables us to do exactly that.”</w:t>
      </w:r>
    </w:p>
    <w:p w14:paraId="55ECADC0" w14:textId="7AC83AAB" w:rsidR="00F35A83" w:rsidRDefault="00003C6D" w:rsidP="008264CF">
      <w:pPr>
        <w:spacing w:line="360" w:lineRule="auto"/>
        <w:ind w:left="567" w:right="567"/>
        <w:jc w:val="both"/>
        <w:rPr>
          <w:rFonts w:asciiTheme="minorHAnsi" w:hAnsiTheme="minorHAnsi"/>
          <w:b/>
        </w:rPr>
      </w:pPr>
      <w:bookmarkStart w:id="0" w:name="_GoBack"/>
      <w:bookmarkEnd w:id="0"/>
      <w:r>
        <w:rPr>
          <w:rFonts w:asciiTheme="minorHAnsi" w:hAnsiTheme="minorHAnsi"/>
          <w:b/>
        </w:rPr>
        <w:lastRenderedPageBreak/>
        <w:t xml:space="preserve">Adding a New Dimension </w:t>
      </w:r>
    </w:p>
    <w:p w14:paraId="5E552B63" w14:textId="40FF45AC" w:rsidR="009E503E" w:rsidRDefault="009E503E" w:rsidP="009E503E">
      <w:pPr>
        <w:spacing w:line="360" w:lineRule="auto"/>
        <w:ind w:left="567" w:righ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Previously, Carisma produced large format applications using mixed </w:t>
      </w:r>
      <w:r w:rsidR="00836A61">
        <w:rPr>
          <w:rFonts w:asciiTheme="minorHAnsi" w:hAnsiTheme="minorHAnsi"/>
        </w:rPr>
        <w:t>substrates</w:t>
      </w:r>
      <w:r>
        <w:rPr>
          <w:rFonts w:asciiTheme="minorHAnsi" w:hAnsiTheme="minorHAnsi"/>
        </w:rPr>
        <w:t xml:space="preserve"> including cut illuminated acrylic, PVC boards and lenticular lenses.  </w:t>
      </w:r>
      <w:r w:rsidRPr="001762C8">
        <w:rPr>
          <w:rFonts w:asciiTheme="minorHAnsi" w:hAnsiTheme="minorHAnsi"/>
        </w:rPr>
        <w:t xml:space="preserve">According to Gil, the Massivit 1800 3D Printer has added a new dimension to </w:t>
      </w:r>
      <w:r>
        <w:rPr>
          <w:rFonts w:asciiTheme="minorHAnsi" w:hAnsiTheme="minorHAnsi"/>
        </w:rPr>
        <w:t>his</w:t>
      </w:r>
      <w:r w:rsidRPr="001762C8">
        <w:rPr>
          <w:rFonts w:asciiTheme="minorHAnsi" w:hAnsiTheme="minorHAnsi"/>
        </w:rPr>
        <w:t xml:space="preserve"> business and has significantly enhanced its </w:t>
      </w:r>
      <w:r>
        <w:rPr>
          <w:rFonts w:asciiTheme="minorHAnsi" w:hAnsiTheme="minorHAnsi"/>
        </w:rPr>
        <w:t>service capabilities</w:t>
      </w:r>
      <w:r w:rsidRPr="001762C8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The company can </w:t>
      </w:r>
      <w:r w:rsidRPr="006401CF">
        <w:rPr>
          <w:rFonts w:asciiTheme="minorHAnsi" w:hAnsiTheme="minorHAnsi"/>
        </w:rPr>
        <w:t xml:space="preserve">now </w:t>
      </w:r>
      <w:r>
        <w:rPr>
          <w:rFonts w:asciiTheme="minorHAnsi" w:hAnsiTheme="minorHAnsi"/>
        </w:rPr>
        <w:t>offer</w:t>
      </w:r>
      <w:r w:rsidRPr="00862FB3">
        <w:rPr>
          <w:rFonts w:asciiTheme="minorHAnsi" w:hAnsiTheme="minorHAnsi"/>
        </w:rPr>
        <w:t xml:space="preserve"> </w:t>
      </w:r>
      <w:r w:rsidRPr="006401CF">
        <w:rPr>
          <w:rFonts w:asciiTheme="minorHAnsi" w:hAnsiTheme="minorHAnsi"/>
        </w:rPr>
        <w:t>game-changing, engaging</w:t>
      </w:r>
      <w:r>
        <w:rPr>
          <w:rFonts w:asciiTheme="minorHAnsi" w:hAnsiTheme="minorHAnsi"/>
        </w:rPr>
        <w:t xml:space="preserve"> 3D elements with traditional 2D applications to elevate the creative possibilities for its vast client portfolio. These</w:t>
      </w:r>
      <w:r w:rsidR="00073F0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clients include the likes of Macy’s, Disney and Samsung.</w:t>
      </w:r>
    </w:p>
    <w:p w14:paraId="46CAB224" w14:textId="6920E252" w:rsidR="00BF7FE1" w:rsidRDefault="00BF7FE1" w:rsidP="009E503E">
      <w:pPr>
        <w:spacing w:line="360" w:lineRule="auto"/>
        <w:ind w:right="567"/>
        <w:jc w:val="both"/>
        <w:rPr>
          <w:rFonts w:asciiTheme="minorHAnsi" w:hAnsiTheme="minorHAnsi"/>
        </w:rPr>
      </w:pPr>
    </w:p>
    <w:p w14:paraId="773BEA67" w14:textId="200E75A6" w:rsidR="00924500" w:rsidRDefault="00BF7FE1" w:rsidP="009F3693">
      <w:pPr>
        <w:spacing w:line="360" w:lineRule="auto"/>
        <w:ind w:left="567" w:righ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r w:rsidR="00842589">
        <w:rPr>
          <w:rFonts w:asciiTheme="minorHAnsi" w:hAnsiTheme="minorHAnsi"/>
        </w:rPr>
        <w:t>B</w:t>
      </w:r>
      <w:r>
        <w:rPr>
          <w:rFonts w:asciiTheme="minorHAnsi" w:hAnsiTheme="minorHAnsi"/>
        </w:rPr>
        <w:t>efore the Massivit 1800 3D Printer</w:t>
      </w:r>
      <w:r w:rsidR="00842589">
        <w:rPr>
          <w:rFonts w:asciiTheme="minorHAnsi" w:hAnsiTheme="minorHAnsi"/>
        </w:rPr>
        <w:t xml:space="preserve"> was launched</w:t>
      </w:r>
      <w:r>
        <w:rPr>
          <w:rFonts w:asciiTheme="minorHAnsi" w:hAnsiTheme="minorHAnsi"/>
        </w:rPr>
        <w:t xml:space="preserve"> there </w:t>
      </w:r>
      <w:r w:rsidR="005522CB">
        <w:rPr>
          <w:rFonts w:asciiTheme="minorHAnsi" w:hAnsiTheme="minorHAnsi"/>
        </w:rPr>
        <w:t>was a</w:t>
      </w:r>
      <w:r w:rsidR="00842589">
        <w:rPr>
          <w:rFonts w:asciiTheme="minorHAnsi" w:hAnsiTheme="minorHAnsi"/>
        </w:rPr>
        <w:t xml:space="preserve"> substantial</w:t>
      </w:r>
      <w:r w:rsidR="005522CB">
        <w:rPr>
          <w:rFonts w:asciiTheme="minorHAnsi" w:hAnsiTheme="minorHAnsi"/>
        </w:rPr>
        <w:t xml:space="preserve"> gap in the market for a </w:t>
      </w:r>
      <w:r w:rsidR="00836A61">
        <w:rPr>
          <w:rFonts w:asciiTheme="minorHAnsi" w:hAnsiTheme="minorHAnsi"/>
        </w:rPr>
        <w:t>solution</w:t>
      </w:r>
      <w:r w:rsidR="005522CB">
        <w:rPr>
          <w:rFonts w:asciiTheme="minorHAnsi" w:hAnsiTheme="minorHAnsi"/>
        </w:rPr>
        <w:t xml:space="preserve"> with the capability to produce</w:t>
      </w:r>
      <w:r w:rsidR="00FA3179">
        <w:rPr>
          <w:rFonts w:asciiTheme="minorHAnsi" w:hAnsiTheme="minorHAnsi"/>
        </w:rPr>
        <w:t xml:space="preserve"> </w:t>
      </w:r>
      <w:r w:rsidR="002B031F">
        <w:rPr>
          <w:rFonts w:asciiTheme="minorHAnsi" w:hAnsiTheme="minorHAnsi"/>
        </w:rPr>
        <w:t xml:space="preserve">large-scale </w:t>
      </w:r>
      <w:r w:rsidR="00F62C2F">
        <w:rPr>
          <w:rFonts w:asciiTheme="minorHAnsi" w:hAnsiTheme="minorHAnsi"/>
        </w:rPr>
        <w:t>models wit</w:t>
      </w:r>
      <w:r w:rsidR="00BC0A22">
        <w:rPr>
          <w:rFonts w:asciiTheme="minorHAnsi" w:hAnsiTheme="minorHAnsi"/>
        </w:rPr>
        <w:t>h a super-fast turnaround time,” he explains. “</w:t>
      </w:r>
      <w:r w:rsidR="00FF6702">
        <w:rPr>
          <w:rFonts w:asciiTheme="minorHAnsi" w:hAnsiTheme="minorHAnsi"/>
        </w:rPr>
        <w:t>As a</w:t>
      </w:r>
      <w:r w:rsidR="00BC28FC">
        <w:rPr>
          <w:rFonts w:asciiTheme="minorHAnsi" w:hAnsiTheme="minorHAnsi"/>
        </w:rPr>
        <w:t>n innovative</w:t>
      </w:r>
      <w:r w:rsidR="00FF6702">
        <w:rPr>
          <w:rFonts w:asciiTheme="minorHAnsi" w:hAnsiTheme="minorHAnsi"/>
        </w:rPr>
        <w:t xml:space="preserve"> company we always think outside the box and this is what led us to Massivit 3D. </w:t>
      </w:r>
      <w:r w:rsidR="006D512B">
        <w:rPr>
          <w:rFonts w:asciiTheme="minorHAnsi" w:hAnsiTheme="minorHAnsi"/>
        </w:rPr>
        <w:t xml:space="preserve">The </w:t>
      </w:r>
      <w:r w:rsidR="002D477A">
        <w:rPr>
          <w:rFonts w:asciiTheme="minorHAnsi" w:hAnsiTheme="minorHAnsi"/>
        </w:rPr>
        <w:t>Massivit</w:t>
      </w:r>
      <w:r w:rsidR="00C518B9">
        <w:rPr>
          <w:rFonts w:asciiTheme="minorHAnsi" w:hAnsiTheme="minorHAnsi"/>
        </w:rPr>
        <w:t xml:space="preserve"> 1800 3D Printer </w:t>
      </w:r>
      <w:r w:rsidR="009E503E">
        <w:rPr>
          <w:rFonts w:asciiTheme="minorHAnsi" w:hAnsiTheme="minorHAnsi"/>
        </w:rPr>
        <w:t xml:space="preserve">delivers </w:t>
      </w:r>
      <w:r w:rsidR="00924500">
        <w:rPr>
          <w:rFonts w:asciiTheme="minorHAnsi" w:hAnsiTheme="minorHAnsi"/>
        </w:rPr>
        <w:t xml:space="preserve">a new level of creativity </w:t>
      </w:r>
      <w:r w:rsidR="001A522B">
        <w:rPr>
          <w:rFonts w:asciiTheme="minorHAnsi" w:hAnsiTheme="minorHAnsi"/>
        </w:rPr>
        <w:t xml:space="preserve">and </w:t>
      </w:r>
      <w:r w:rsidR="00072E2F">
        <w:rPr>
          <w:rFonts w:asciiTheme="minorHAnsi" w:hAnsiTheme="minorHAnsi"/>
        </w:rPr>
        <w:t xml:space="preserve">extends our design capabilities </w:t>
      </w:r>
      <w:r w:rsidR="003B56EE">
        <w:rPr>
          <w:rFonts w:asciiTheme="minorHAnsi" w:hAnsiTheme="minorHAnsi"/>
        </w:rPr>
        <w:t>further than ever before.”</w:t>
      </w:r>
    </w:p>
    <w:p w14:paraId="6297418A" w14:textId="5FBA4138" w:rsidR="007D78F3" w:rsidRDefault="007D78F3" w:rsidP="00611DD4">
      <w:pPr>
        <w:spacing w:line="360" w:lineRule="auto"/>
        <w:ind w:right="567"/>
        <w:jc w:val="both"/>
        <w:rPr>
          <w:rFonts w:asciiTheme="minorHAnsi" w:hAnsiTheme="minorHAnsi"/>
        </w:rPr>
      </w:pPr>
    </w:p>
    <w:p w14:paraId="0764E560" w14:textId="77DE5226" w:rsidR="007D78F3" w:rsidRDefault="004C750E" w:rsidP="004A788E">
      <w:pPr>
        <w:spacing w:line="360" w:lineRule="auto"/>
        <w:ind w:left="567" w:righ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Lilach Sapir, </w:t>
      </w:r>
      <w:r w:rsidRPr="00073F06">
        <w:rPr>
          <w:rFonts w:asciiTheme="minorHAnsi" w:hAnsiTheme="minorHAnsi"/>
        </w:rPr>
        <w:t xml:space="preserve">Vice </w:t>
      </w:r>
      <w:r w:rsidR="00073F06" w:rsidRPr="00073F06">
        <w:rPr>
          <w:rFonts w:asciiTheme="minorHAnsi" w:hAnsiTheme="minorHAnsi"/>
        </w:rPr>
        <w:t>President Marketing</w:t>
      </w:r>
      <w:r w:rsidRPr="00073F06">
        <w:rPr>
          <w:rFonts w:asciiTheme="minorHAnsi" w:hAnsiTheme="minorHAnsi"/>
        </w:rPr>
        <w:t xml:space="preserve"> &amp; Business </w:t>
      </w:r>
      <w:r w:rsidR="004A788E">
        <w:rPr>
          <w:rFonts w:asciiTheme="minorHAnsi" w:hAnsiTheme="minorHAnsi"/>
        </w:rPr>
        <w:t>Development</w:t>
      </w:r>
      <w:r w:rsidRPr="00073F06">
        <w:rPr>
          <w:rFonts w:asciiTheme="minorHAnsi" w:hAnsiTheme="minorHAnsi"/>
        </w:rPr>
        <w:t xml:space="preserve">, </w:t>
      </w:r>
      <w:proofErr w:type="spellStart"/>
      <w:r w:rsidRPr="00073F06">
        <w:rPr>
          <w:rFonts w:asciiTheme="minorHAnsi" w:hAnsiTheme="minorHAnsi"/>
        </w:rPr>
        <w:t>Massivit</w:t>
      </w:r>
      <w:proofErr w:type="spellEnd"/>
      <w:r w:rsidRPr="00073F06">
        <w:rPr>
          <w:rFonts w:asciiTheme="minorHAnsi" w:hAnsiTheme="minorHAnsi"/>
        </w:rPr>
        <w:t xml:space="preserve"> </w:t>
      </w:r>
      <w:r w:rsidR="007D78F3" w:rsidRPr="007D78F3">
        <w:rPr>
          <w:rFonts w:asciiTheme="minorHAnsi" w:hAnsiTheme="minorHAnsi"/>
        </w:rPr>
        <w:t>3D co</w:t>
      </w:r>
      <w:r w:rsidR="00FA7D80">
        <w:rPr>
          <w:rFonts w:asciiTheme="minorHAnsi" w:hAnsiTheme="minorHAnsi"/>
        </w:rPr>
        <w:t>ncludes</w:t>
      </w:r>
      <w:r w:rsidR="00611DD4">
        <w:rPr>
          <w:rFonts w:asciiTheme="minorHAnsi" w:hAnsiTheme="minorHAnsi"/>
        </w:rPr>
        <w:t>,</w:t>
      </w:r>
      <w:r w:rsidR="007D78F3">
        <w:rPr>
          <w:rFonts w:asciiTheme="minorHAnsi" w:hAnsiTheme="minorHAnsi"/>
        </w:rPr>
        <w:t xml:space="preserve"> “</w:t>
      </w:r>
      <w:proofErr w:type="spellStart"/>
      <w:r w:rsidR="00E36F9C">
        <w:rPr>
          <w:rFonts w:asciiTheme="minorHAnsi" w:hAnsiTheme="minorHAnsi"/>
        </w:rPr>
        <w:t>Carisma</w:t>
      </w:r>
      <w:proofErr w:type="spellEnd"/>
      <w:r w:rsidR="00E36F9C">
        <w:rPr>
          <w:rFonts w:asciiTheme="minorHAnsi" w:hAnsiTheme="minorHAnsi"/>
        </w:rPr>
        <w:t xml:space="preserve"> is a prime example of a printing house </w:t>
      </w:r>
      <w:r w:rsidR="004A788E">
        <w:rPr>
          <w:rFonts w:asciiTheme="minorHAnsi" w:hAnsiTheme="minorHAnsi"/>
        </w:rPr>
        <w:t xml:space="preserve">active in the visual communication &amp; large format segments </w:t>
      </w:r>
      <w:r w:rsidR="00E36F9C">
        <w:rPr>
          <w:rFonts w:asciiTheme="minorHAnsi" w:hAnsiTheme="minorHAnsi"/>
        </w:rPr>
        <w:t xml:space="preserve">adopting 3D printing technology to enhance </w:t>
      </w:r>
      <w:r w:rsidR="00FA7D80">
        <w:rPr>
          <w:rFonts w:asciiTheme="minorHAnsi" w:hAnsiTheme="minorHAnsi"/>
        </w:rPr>
        <w:t xml:space="preserve">its </w:t>
      </w:r>
      <w:r w:rsidR="00E379CA">
        <w:rPr>
          <w:rFonts w:asciiTheme="minorHAnsi" w:hAnsiTheme="minorHAnsi"/>
        </w:rPr>
        <w:t>competitive edge</w:t>
      </w:r>
      <w:r w:rsidR="00836A61">
        <w:rPr>
          <w:rFonts w:asciiTheme="minorHAnsi" w:hAnsiTheme="minorHAnsi"/>
        </w:rPr>
        <w:t xml:space="preserve"> and build its client base</w:t>
      </w:r>
      <w:r w:rsidR="00E36F9C">
        <w:rPr>
          <w:rFonts w:asciiTheme="minorHAnsi" w:hAnsiTheme="minorHAnsi"/>
        </w:rPr>
        <w:t xml:space="preserve">. </w:t>
      </w:r>
      <w:r w:rsidR="0045521D">
        <w:rPr>
          <w:rFonts w:asciiTheme="minorHAnsi" w:hAnsiTheme="minorHAnsi"/>
        </w:rPr>
        <w:t xml:space="preserve">3D printing </w:t>
      </w:r>
      <w:r w:rsidR="00611DD4">
        <w:rPr>
          <w:rFonts w:asciiTheme="minorHAnsi" w:hAnsiTheme="minorHAnsi"/>
        </w:rPr>
        <w:t xml:space="preserve">enables such </w:t>
      </w:r>
      <w:r w:rsidR="0045521D">
        <w:rPr>
          <w:rFonts w:asciiTheme="minorHAnsi" w:hAnsiTheme="minorHAnsi"/>
        </w:rPr>
        <w:t>companies to quickly and cost-effectively produce visually-striking campaign</w:t>
      </w:r>
      <w:r w:rsidR="00073F06">
        <w:rPr>
          <w:rFonts w:asciiTheme="minorHAnsi" w:hAnsiTheme="minorHAnsi"/>
        </w:rPr>
        <w:t>s that standout from the crowd.”</w:t>
      </w:r>
    </w:p>
    <w:p w14:paraId="2A03A111" w14:textId="77777777" w:rsidR="00046358" w:rsidRDefault="00046358" w:rsidP="00321269">
      <w:pPr>
        <w:spacing w:line="360" w:lineRule="auto"/>
        <w:ind w:left="567" w:right="567"/>
        <w:jc w:val="both"/>
        <w:rPr>
          <w:rFonts w:asciiTheme="minorHAnsi" w:hAnsiTheme="minorHAnsi"/>
        </w:rPr>
      </w:pPr>
    </w:p>
    <w:p w14:paraId="3F07607E" w14:textId="7E4B054D" w:rsidR="00321269" w:rsidRDefault="007C4EC7" w:rsidP="00321269">
      <w:pPr>
        <w:spacing w:line="360" w:lineRule="auto"/>
        <w:ind w:left="567" w:right="567"/>
        <w:jc w:val="both"/>
        <w:rPr>
          <w:rFonts w:asciiTheme="minorHAnsi" w:hAnsiTheme="minorHAnsi"/>
        </w:rPr>
      </w:pPr>
      <w:r w:rsidRPr="00A66E01">
        <w:rPr>
          <w:rFonts w:asciiTheme="minorHAnsi" w:hAnsiTheme="minorHAnsi"/>
        </w:rPr>
        <w:t xml:space="preserve">Watch this </w:t>
      </w:r>
      <w:hyperlink r:id="rId11" w:history="1">
        <w:r w:rsidRPr="00A66E01">
          <w:rPr>
            <w:rStyle w:val="Hyperlink"/>
            <w:rFonts w:asciiTheme="minorHAnsi" w:hAnsiTheme="minorHAnsi"/>
          </w:rPr>
          <w:t>video</w:t>
        </w:r>
      </w:hyperlink>
      <w:r w:rsidRPr="00A66E01">
        <w:rPr>
          <w:rFonts w:asciiTheme="minorHAnsi" w:hAnsiTheme="minorHAnsi"/>
        </w:rPr>
        <w:t xml:space="preserve"> to see the</w:t>
      </w:r>
      <w:r>
        <w:rPr>
          <w:rFonts w:asciiTheme="minorHAnsi" w:hAnsiTheme="minorHAnsi"/>
        </w:rPr>
        <w:t xml:space="preserve"> public’s reaction to the </w:t>
      </w:r>
      <w:r w:rsidR="00A66E01">
        <w:rPr>
          <w:rFonts w:asciiTheme="minorHAnsi" w:hAnsiTheme="minorHAnsi"/>
        </w:rPr>
        <w:t>3D printed</w:t>
      </w:r>
      <w:r w:rsidR="004A788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bus wraps.</w:t>
      </w:r>
    </w:p>
    <w:p w14:paraId="3F47CE93" w14:textId="77777777" w:rsidR="00F62C2F" w:rsidRDefault="00F62C2F" w:rsidP="009C2488">
      <w:pPr>
        <w:spacing w:line="360" w:lineRule="auto"/>
        <w:ind w:left="567" w:right="567"/>
        <w:jc w:val="both"/>
        <w:rPr>
          <w:rFonts w:asciiTheme="minorHAnsi" w:hAnsiTheme="minorHAnsi"/>
        </w:rPr>
      </w:pPr>
    </w:p>
    <w:p w14:paraId="1C850251" w14:textId="35B692ED" w:rsidR="00BA1B59" w:rsidRPr="00910613" w:rsidRDefault="00BA1B59" w:rsidP="00BA1B59">
      <w:pPr>
        <w:spacing w:line="360" w:lineRule="auto"/>
        <w:ind w:left="567" w:right="567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***</w:t>
      </w:r>
    </w:p>
    <w:p w14:paraId="1C0FC940" w14:textId="24A84B62" w:rsidR="00BD0C97" w:rsidRPr="00910613" w:rsidRDefault="00BD0C97" w:rsidP="006156BE">
      <w:pPr>
        <w:spacing w:line="360" w:lineRule="auto"/>
        <w:ind w:left="567" w:right="567"/>
        <w:jc w:val="both"/>
        <w:rPr>
          <w:rFonts w:asciiTheme="minorHAnsi" w:hAnsiTheme="minorHAnsi"/>
        </w:rPr>
      </w:pPr>
    </w:p>
    <w:p w14:paraId="55648C1C" w14:textId="77777777" w:rsidR="004D1C8E" w:rsidRPr="00836A61" w:rsidRDefault="004D1C8E" w:rsidP="006156BE">
      <w:pPr>
        <w:spacing w:line="360" w:lineRule="auto"/>
        <w:ind w:left="567" w:right="567"/>
        <w:jc w:val="both"/>
        <w:rPr>
          <w:rFonts w:asciiTheme="minorHAnsi" w:hAnsiTheme="minorHAnsi"/>
        </w:rPr>
      </w:pPr>
      <w:r w:rsidRPr="00836A61">
        <w:rPr>
          <w:rFonts w:asciiTheme="minorHAnsi" w:hAnsiTheme="minorHAnsi"/>
          <w:b/>
          <w:bCs/>
        </w:rPr>
        <w:t xml:space="preserve">About </w:t>
      </w:r>
      <w:r w:rsidR="001524AB" w:rsidRPr="00836A61">
        <w:rPr>
          <w:rFonts w:asciiTheme="minorHAnsi" w:hAnsiTheme="minorHAnsi"/>
          <w:b/>
          <w:bCs/>
        </w:rPr>
        <w:t>Massivit</w:t>
      </w:r>
      <w:r w:rsidR="00EA4568" w:rsidRPr="00836A61">
        <w:rPr>
          <w:rFonts w:asciiTheme="minorHAnsi" w:hAnsiTheme="minorHAnsi"/>
          <w:b/>
          <w:bCs/>
        </w:rPr>
        <w:t xml:space="preserve"> 3D</w:t>
      </w:r>
    </w:p>
    <w:p w14:paraId="56F6A2F0" w14:textId="524F7E4D" w:rsidR="00EA4568" w:rsidRPr="00836A61" w:rsidRDefault="00EA4568" w:rsidP="00836A61">
      <w:pPr>
        <w:ind w:left="567" w:right="567"/>
        <w:jc w:val="both"/>
        <w:rPr>
          <w:rFonts w:asciiTheme="minorHAnsi" w:hAnsiTheme="minorHAnsi"/>
          <w:sz w:val="22"/>
          <w:szCs w:val="22"/>
        </w:rPr>
      </w:pPr>
      <w:r w:rsidRPr="00836A61">
        <w:rPr>
          <w:rFonts w:asciiTheme="minorHAnsi" w:hAnsiTheme="minorHAnsi"/>
          <w:sz w:val="22"/>
          <w:szCs w:val="22"/>
        </w:rPr>
        <w:t xml:space="preserve">Massivit 3D Printing </w:t>
      </w:r>
      <w:r w:rsidR="00702F8A" w:rsidRPr="00836A61">
        <w:rPr>
          <w:rFonts w:asciiTheme="minorHAnsi" w:hAnsiTheme="minorHAnsi"/>
          <w:sz w:val="22"/>
          <w:szCs w:val="22"/>
        </w:rPr>
        <w:t>Technologies</w:t>
      </w:r>
      <w:r w:rsidRPr="00836A61">
        <w:rPr>
          <w:rFonts w:asciiTheme="minorHAnsi" w:hAnsiTheme="minorHAnsi"/>
          <w:sz w:val="22"/>
          <w:szCs w:val="22"/>
        </w:rPr>
        <w:t xml:space="preserve"> Ltd. is a leading provider of large format 3D printing solutions. It was established by a</w:t>
      </w:r>
      <w:r w:rsidR="001524AB" w:rsidRPr="00836A61">
        <w:rPr>
          <w:rFonts w:asciiTheme="minorHAnsi" w:hAnsiTheme="minorHAnsi"/>
          <w:sz w:val="22"/>
          <w:szCs w:val="22"/>
        </w:rPr>
        <w:t xml:space="preserve"> group of experienced industry veterans from leading digital printing companies, who decided to make a statement in the global 3D printing industry</w:t>
      </w:r>
      <w:r w:rsidRPr="00836A61">
        <w:rPr>
          <w:rFonts w:asciiTheme="minorHAnsi" w:hAnsiTheme="minorHAnsi"/>
          <w:sz w:val="22"/>
          <w:szCs w:val="22"/>
        </w:rPr>
        <w:t>.</w:t>
      </w:r>
      <w:r w:rsidR="00836A61" w:rsidRPr="00836A61">
        <w:rPr>
          <w:rFonts w:asciiTheme="minorHAnsi" w:hAnsiTheme="minorHAnsi"/>
          <w:sz w:val="22"/>
          <w:szCs w:val="22"/>
        </w:rPr>
        <w:t xml:space="preserve"> </w:t>
      </w:r>
      <w:r w:rsidRPr="00836A61">
        <w:rPr>
          <w:rFonts w:asciiTheme="minorHAnsi" w:hAnsiTheme="minorHAnsi"/>
          <w:sz w:val="22"/>
          <w:szCs w:val="22"/>
        </w:rPr>
        <w:t>The M</w:t>
      </w:r>
      <w:r w:rsidR="00AD7B8A" w:rsidRPr="00836A61">
        <w:rPr>
          <w:rFonts w:asciiTheme="minorHAnsi" w:hAnsiTheme="minorHAnsi"/>
          <w:sz w:val="22"/>
          <w:szCs w:val="22"/>
        </w:rPr>
        <w:t>assivit</w:t>
      </w:r>
      <w:r w:rsidRPr="00836A61">
        <w:rPr>
          <w:rFonts w:asciiTheme="minorHAnsi" w:hAnsiTheme="minorHAnsi"/>
          <w:sz w:val="22"/>
          <w:szCs w:val="22"/>
        </w:rPr>
        <w:t xml:space="preserve"> system, the largest, fastest and most advanced large format 3D printing solution, based on proprietary GDP (Gel Dispensing Printing) technology – a solution that ignite</w:t>
      </w:r>
      <w:r w:rsidR="000D489F" w:rsidRPr="00836A61">
        <w:rPr>
          <w:rFonts w:asciiTheme="minorHAnsi" w:hAnsiTheme="minorHAnsi"/>
          <w:sz w:val="22"/>
          <w:szCs w:val="22"/>
        </w:rPr>
        <w:t>s</w:t>
      </w:r>
      <w:r w:rsidRPr="00836A61">
        <w:rPr>
          <w:rFonts w:asciiTheme="minorHAnsi" w:hAnsiTheme="minorHAnsi"/>
          <w:sz w:val="22"/>
          <w:szCs w:val="22"/>
        </w:rPr>
        <w:t xml:space="preserve"> a market explosion in the use of large 3D objects, through a variety of markets worldwide.</w:t>
      </w:r>
    </w:p>
    <w:p w14:paraId="4ED5C148" w14:textId="77777777" w:rsidR="00EA4568" w:rsidRPr="00836A61" w:rsidRDefault="00EA4568" w:rsidP="00A970EF">
      <w:pPr>
        <w:ind w:left="567" w:right="567"/>
        <w:jc w:val="both"/>
        <w:rPr>
          <w:rFonts w:asciiTheme="minorHAnsi" w:hAnsiTheme="minorHAnsi"/>
          <w:sz w:val="22"/>
          <w:szCs w:val="22"/>
        </w:rPr>
      </w:pPr>
    </w:p>
    <w:p w14:paraId="7964B6CD" w14:textId="31459019" w:rsidR="006156BE" w:rsidRPr="00836A61" w:rsidRDefault="008721CB" w:rsidP="006156BE">
      <w:pPr>
        <w:spacing w:line="360" w:lineRule="auto"/>
        <w:ind w:left="567" w:right="567"/>
        <w:rPr>
          <w:rFonts w:asciiTheme="minorHAnsi" w:hAnsiTheme="minorHAnsi"/>
          <w:sz w:val="22"/>
          <w:szCs w:val="22"/>
        </w:rPr>
      </w:pPr>
      <w:r w:rsidRPr="00836A61">
        <w:rPr>
          <w:rFonts w:asciiTheme="minorHAnsi" w:hAnsiTheme="minorHAnsi"/>
          <w:sz w:val="22"/>
          <w:szCs w:val="22"/>
        </w:rPr>
        <w:lastRenderedPageBreak/>
        <w:t>For more information, please visit</w:t>
      </w:r>
      <w:r w:rsidR="006156BE" w:rsidRPr="00836A61">
        <w:rPr>
          <w:rFonts w:asciiTheme="minorHAnsi" w:hAnsiTheme="minorHAnsi"/>
          <w:sz w:val="22"/>
          <w:szCs w:val="22"/>
        </w:rPr>
        <w:t xml:space="preserve"> </w:t>
      </w:r>
      <w:hyperlink r:id="rId12" w:history="1">
        <w:r w:rsidR="004C750E" w:rsidRPr="00836A61">
          <w:rPr>
            <w:rStyle w:val="Hyperlink"/>
            <w:rFonts w:asciiTheme="minorHAnsi" w:hAnsiTheme="minorHAnsi"/>
            <w:sz w:val="22"/>
            <w:szCs w:val="22"/>
          </w:rPr>
          <w:t>www.massivit3d.com</w:t>
        </w:r>
      </w:hyperlink>
      <w:r w:rsidR="004C750E" w:rsidRPr="00836A61">
        <w:rPr>
          <w:rFonts w:asciiTheme="minorHAnsi" w:hAnsiTheme="minorHAnsi"/>
          <w:sz w:val="22"/>
          <w:szCs w:val="22"/>
        </w:rPr>
        <w:t xml:space="preserve"> </w:t>
      </w:r>
      <w:r w:rsidR="006156BE" w:rsidRPr="00836A61">
        <w:rPr>
          <w:rFonts w:asciiTheme="minorHAnsi" w:hAnsiTheme="minorHAnsi"/>
          <w:sz w:val="22"/>
          <w:szCs w:val="22"/>
        </w:rPr>
        <w:t>or follow us on</w:t>
      </w:r>
      <w:r w:rsidRPr="00836A61">
        <w:rPr>
          <w:rFonts w:asciiTheme="minorHAnsi" w:hAnsiTheme="minorHAnsi"/>
          <w:sz w:val="22"/>
          <w:szCs w:val="22"/>
        </w:rPr>
        <w:t>:</w:t>
      </w:r>
      <w:r w:rsidR="006156BE" w:rsidRPr="00836A61">
        <w:rPr>
          <w:rFonts w:asciiTheme="minorHAnsi" w:hAnsiTheme="minorHAnsi"/>
          <w:sz w:val="22"/>
          <w:szCs w:val="22"/>
        </w:rPr>
        <w:t xml:space="preserve"> </w:t>
      </w:r>
      <w:r w:rsidR="006156BE" w:rsidRPr="00836A61">
        <w:rPr>
          <w:rFonts w:asciiTheme="minorHAnsi" w:hAnsiTheme="minorHAnsi"/>
          <w:sz w:val="22"/>
          <w:szCs w:val="22"/>
        </w:rPr>
        <w:br/>
        <w:t xml:space="preserve">Twitter - </w:t>
      </w:r>
      <w:hyperlink r:id="rId13" w:history="1">
        <w:r w:rsidR="004C750E" w:rsidRPr="00836A61">
          <w:rPr>
            <w:rStyle w:val="Hyperlink"/>
            <w:rFonts w:asciiTheme="minorHAnsi" w:hAnsiTheme="minorHAnsi"/>
            <w:sz w:val="22"/>
            <w:szCs w:val="22"/>
          </w:rPr>
          <w:t>http://twitter.com/massivit3d</w:t>
        </w:r>
      </w:hyperlink>
      <w:r w:rsidR="004C750E" w:rsidRPr="00836A61">
        <w:rPr>
          <w:rFonts w:asciiTheme="minorHAnsi" w:hAnsiTheme="minorHAnsi"/>
          <w:sz w:val="22"/>
          <w:szCs w:val="22"/>
        </w:rPr>
        <w:t xml:space="preserve"> </w:t>
      </w:r>
      <w:r w:rsidR="006156BE" w:rsidRPr="00836A61">
        <w:rPr>
          <w:rFonts w:asciiTheme="minorHAnsi" w:hAnsiTheme="minorHAnsi"/>
          <w:sz w:val="22"/>
          <w:szCs w:val="22"/>
        </w:rPr>
        <w:t xml:space="preserve"> </w:t>
      </w:r>
      <w:r w:rsidR="006156BE" w:rsidRPr="00836A61">
        <w:rPr>
          <w:rFonts w:asciiTheme="minorHAnsi" w:hAnsiTheme="minorHAnsi"/>
          <w:sz w:val="22"/>
          <w:szCs w:val="22"/>
        </w:rPr>
        <w:br/>
        <w:t xml:space="preserve">LinkedIn - </w:t>
      </w:r>
      <w:hyperlink r:id="rId14" w:history="1">
        <w:r w:rsidR="004C750E" w:rsidRPr="00836A61">
          <w:rPr>
            <w:rStyle w:val="Hyperlink"/>
            <w:rFonts w:asciiTheme="minorHAnsi" w:hAnsiTheme="minorHAnsi"/>
            <w:sz w:val="22"/>
            <w:szCs w:val="22"/>
          </w:rPr>
          <w:t>http://www.LinkedIn.com/massivit3d</w:t>
        </w:r>
      </w:hyperlink>
      <w:r w:rsidR="004C750E" w:rsidRPr="00836A61">
        <w:rPr>
          <w:rFonts w:asciiTheme="minorHAnsi" w:hAnsiTheme="minorHAnsi"/>
          <w:sz w:val="22"/>
          <w:szCs w:val="22"/>
        </w:rPr>
        <w:t xml:space="preserve"> </w:t>
      </w:r>
    </w:p>
    <w:p w14:paraId="27C5D9E6" w14:textId="14241B00" w:rsidR="006156BE" w:rsidRPr="00910613" w:rsidRDefault="00836A61" w:rsidP="006F142D">
      <w:pPr>
        <w:spacing w:line="360" w:lineRule="auto"/>
        <w:ind w:left="567" w:righ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Or contact:</w:t>
      </w:r>
    </w:p>
    <w:p w14:paraId="25151239" w14:textId="77777777" w:rsidR="00836A61" w:rsidRPr="00836A61" w:rsidRDefault="006F142D" w:rsidP="00836A61">
      <w:pPr>
        <w:ind w:left="567" w:right="567"/>
        <w:jc w:val="both"/>
        <w:rPr>
          <w:rFonts w:ascii="Calibri" w:hAnsi="Calibri"/>
          <w:sz w:val="22"/>
          <w:szCs w:val="22"/>
          <w:lang w:val="en-GB"/>
        </w:rPr>
      </w:pPr>
      <w:r w:rsidRPr="00836A61">
        <w:rPr>
          <w:rFonts w:ascii="Calibri" w:hAnsi="Calibri"/>
          <w:sz w:val="22"/>
          <w:szCs w:val="22"/>
          <w:lang w:val="en-GB"/>
        </w:rPr>
        <w:t>M</w:t>
      </w:r>
      <w:r w:rsidR="00457B46" w:rsidRPr="00836A61">
        <w:rPr>
          <w:rFonts w:ascii="Calibri" w:hAnsi="Calibri"/>
          <w:sz w:val="22"/>
          <w:szCs w:val="22"/>
          <w:lang w:val="en-GB"/>
        </w:rPr>
        <w:t>assivit</w:t>
      </w:r>
      <w:r w:rsidRPr="00836A61">
        <w:rPr>
          <w:rFonts w:ascii="Calibri" w:hAnsi="Calibri"/>
          <w:sz w:val="22"/>
          <w:szCs w:val="22"/>
          <w:lang w:val="en-GB"/>
        </w:rPr>
        <w:t xml:space="preserve"> 3D</w:t>
      </w:r>
      <w:r w:rsidR="001C7CBC" w:rsidRPr="00836A61">
        <w:rPr>
          <w:rFonts w:ascii="Calibri" w:hAnsi="Calibri"/>
          <w:sz w:val="22"/>
          <w:szCs w:val="22"/>
          <w:lang w:val="en-GB"/>
        </w:rPr>
        <w:t xml:space="preserve"> </w:t>
      </w:r>
      <w:r w:rsidR="00836A61" w:rsidRPr="00836A61">
        <w:rPr>
          <w:rFonts w:ascii="Calibri" w:hAnsi="Calibri"/>
          <w:sz w:val="22"/>
          <w:szCs w:val="22"/>
          <w:lang w:val="en-GB"/>
        </w:rPr>
        <w:tab/>
      </w:r>
      <w:r w:rsidR="00836A61" w:rsidRPr="00836A61">
        <w:rPr>
          <w:rFonts w:ascii="Calibri" w:hAnsi="Calibri"/>
          <w:sz w:val="22"/>
          <w:szCs w:val="22"/>
          <w:lang w:val="en-GB"/>
        </w:rPr>
        <w:tab/>
      </w:r>
      <w:r w:rsidR="00836A61" w:rsidRPr="00836A61">
        <w:rPr>
          <w:rFonts w:ascii="Calibri" w:hAnsi="Calibri"/>
          <w:sz w:val="22"/>
          <w:szCs w:val="22"/>
          <w:lang w:val="en-GB"/>
        </w:rPr>
        <w:tab/>
      </w:r>
      <w:r w:rsidR="00836A61" w:rsidRPr="00836A61">
        <w:rPr>
          <w:rFonts w:ascii="Calibri" w:hAnsi="Calibri"/>
          <w:sz w:val="22"/>
          <w:szCs w:val="22"/>
          <w:lang w:val="en-GB"/>
        </w:rPr>
        <w:tab/>
        <w:t xml:space="preserve">Incus Media </w:t>
      </w:r>
    </w:p>
    <w:p w14:paraId="0A8AC026" w14:textId="7D51C2B1" w:rsidR="00836A61" w:rsidRPr="00836A61" w:rsidRDefault="001C7CBC" w:rsidP="00836A61">
      <w:pPr>
        <w:ind w:left="567" w:right="567"/>
        <w:jc w:val="both"/>
        <w:rPr>
          <w:rFonts w:ascii="Calibri" w:hAnsi="Calibri"/>
          <w:sz w:val="22"/>
          <w:szCs w:val="22"/>
          <w:lang w:val="en-GB"/>
        </w:rPr>
      </w:pPr>
      <w:r w:rsidRPr="00836A61">
        <w:rPr>
          <w:rFonts w:ascii="Calibri" w:hAnsi="Calibri"/>
          <w:sz w:val="22"/>
          <w:szCs w:val="22"/>
          <w:lang w:val="en-GB"/>
        </w:rPr>
        <w:t>Phone: +972-8-6519486</w:t>
      </w:r>
      <w:r w:rsidR="00836A61" w:rsidRPr="00836A61">
        <w:rPr>
          <w:rFonts w:ascii="Calibri" w:hAnsi="Calibri"/>
          <w:sz w:val="22"/>
          <w:szCs w:val="22"/>
          <w:lang w:val="en-GB"/>
        </w:rPr>
        <w:tab/>
      </w:r>
      <w:r w:rsidR="00836A61">
        <w:rPr>
          <w:rFonts w:ascii="Calibri" w:hAnsi="Calibri"/>
          <w:sz w:val="22"/>
          <w:szCs w:val="22"/>
          <w:lang w:val="en-GB"/>
        </w:rPr>
        <w:tab/>
      </w:r>
      <w:r w:rsidR="00836A61">
        <w:rPr>
          <w:rFonts w:ascii="Calibri" w:hAnsi="Calibri"/>
          <w:sz w:val="22"/>
          <w:szCs w:val="22"/>
          <w:lang w:val="en-GB"/>
        </w:rPr>
        <w:tab/>
      </w:r>
      <w:r w:rsidR="00836A61" w:rsidRPr="00836A61">
        <w:rPr>
          <w:rFonts w:ascii="Calibri" w:hAnsi="Calibri"/>
          <w:sz w:val="22"/>
          <w:szCs w:val="22"/>
          <w:lang w:val="en-GB"/>
        </w:rPr>
        <w:t>Jonathan Wake / Mansha Haurdhan</w:t>
      </w:r>
    </w:p>
    <w:p w14:paraId="453BFDE9" w14:textId="03246390" w:rsidR="00836A61" w:rsidRPr="00836A61" w:rsidRDefault="001C7CBC" w:rsidP="00836A61">
      <w:pPr>
        <w:ind w:left="567" w:right="567"/>
        <w:jc w:val="both"/>
        <w:rPr>
          <w:rFonts w:ascii="Calibri" w:hAnsi="Calibri"/>
          <w:sz w:val="22"/>
          <w:szCs w:val="22"/>
          <w:lang w:val="en-GB"/>
        </w:rPr>
      </w:pPr>
      <w:r w:rsidRPr="00836A61">
        <w:rPr>
          <w:rFonts w:ascii="Calibri" w:hAnsi="Calibri"/>
          <w:sz w:val="22"/>
          <w:szCs w:val="22"/>
          <w:lang w:val="en-GB"/>
        </w:rPr>
        <w:t>Fax: +972-8-6900758</w:t>
      </w:r>
      <w:r w:rsidR="00836A61" w:rsidRPr="00836A61">
        <w:rPr>
          <w:rFonts w:ascii="Calibri" w:hAnsi="Calibri"/>
          <w:sz w:val="22"/>
          <w:szCs w:val="22"/>
          <w:lang w:val="en-GB"/>
        </w:rPr>
        <w:t xml:space="preserve"> </w:t>
      </w:r>
      <w:r w:rsidR="00836A61">
        <w:rPr>
          <w:rFonts w:ascii="Calibri" w:hAnsi="Calibri"/>
          <w:sz w:val="22"/>
          <w:szCs w:val="22"/>
          <w:lang w:val="en-GB"/>
        </w:rPr>
        <w:tab/>
      </w:r>
      <w:r w:rsidR="00836A61">
        <w:rPr>
          <w:rFonts w:ascii="Calibri" w:hAnsi="Calibri"/>
          <w:sz w:val="22"/>
          <w:szCs w:val="22"/>
          <w:lang w:val="en-GB"/>
        </w:rPr>
        <w:tab/>
      </w:r>
      <w:r w:rsidR="00836A61">
        <w:rPr>
          <w:rFonts w:ascii="Calibri" w:hAnsi="Calibri"/>
          <w:sz w:val="22"/>
          <w:szCs w:val="22"/>
          <w:lang w:val="en-GB"/>
        </w:rPr>
        <w:tab/>
      </w:r>
      <w:r w:rsidR="00836A61" w:rsidRPr="00836A61">
        <w:rPr>
          <w:rFonts w:ascii="Calibri" w:hAnsi="Calibri"/>
          <w:sz w:val="22"/>
          <w:szCs w:val="22"/>
          <w:lang w:val="en-GB"/>
        </w:rPr>
        <w:t>Phone: +44 1737 215 200</w:t>
      </w:r>
    </w:p>
    <w:p w14:paraId="1C5B0C48" w14:textId="4FA1A3F5" w:rsidR="00540430" w:rsidRPr="00836A61" w:rsidRDefault="001C7CBC" w:rsidP="00836A61">
      <w:pPr>
        <w:ind w:right="567" w:firstLine="567"/>
        <w:jc w:val="both"/>
        <w:rPr>
          <w:rFonts w:ascii="Calibri" w:hAnsi="Calibri"/>
          <w:sz w:val="22"/>
          <w:szCs w:val="22"/>
          <w:lang w:val="en-GB"/>
        </w:rPr>
      </w:pPr>
      <w:r w:rsidRPr="00836A61">
        <w:rPr>
          <w:rFonts w:ascii="Calibri" w:hAnsi="Calibri"/>
          <w:sz w:val="22"/>
          <w:szCs w:val="22"/>
          <w:lang w:val="en-GB"/>
        </w:rPr>
        <w:t xml:space="preserve">Email: </w:t>
      </w:r>
      <w:hyperlink r:id="rId15" w:history="1">
        <w:r w:rsidR="00EE06B6" w:rsidRPr="00836A61">
          <w:rPr>
            <w:rStyle w:val="Hyperlink"/>
            <w:rFonts w:ascii="Calibri" w:hAnsi="Calibri"/>
            <w:sz w:val="22"/>
            <w:szCs w:val="22"/>
            <w:lang w:val="en-GB"/>
          </w:rPr>
          <w:t>lilach.sapir@massivit.com</w:t>
        </w:r>
      </w:hyperlink>
      <w:r w:rsidR="00836A61">
        <w:rPr>
          <w:rFonts w:ascii="Calibri" w:hAnsi="Calibri"/>
          <w:sz w:val="22"/>
          <w:szCs w:val="22"/>
          <w:lang w:val="en-GB"/>
        </w:rPr>
        <w:tab/>
      </w:r>
      <w:r w:rsidR="00836A61">
        <w:rPr>
          <w:rFonts w:ascii="Calibri" w:hAnsi="Calibri"/>
          <w:sz w:val="22"/>
          <w:szCs w:val="22"/>
          <w:lang w:val="en-GB"/>
        </w:rPr>
        <w:tab/>
      </w:r>
      <w:r w:rsidR="00540430" w:rsidRPr="00836A61">
        <w:rPr>
          <w:rFonts w:ascii="Calibri" w:hAnsi="Calibri"/>
          <w:sz w:val="22"/>
          <w:szCs w:val="22"/>
          <w:lang w:val="en-GB"/>
        </w:rPr>
        <w:t xml:space="preserve">Email: </w:t>
      </w:r>
      <w:hyperlink r:id="rId16" w:history="1">
        <w:r w:rsidR="00540430" w:rsidRPr="00836A61">
          <w:rPr>
            <w:rStyle w:val="Hyperlink"/>
            <w:rFonts w:ascii="Calibri" w:hAnsi="Calibri"/>
            <w:sz w:val="22"/>
            <w:szCs w:val="22"/>
            <w:lang w:val="en-GB"/>
          </w:rPr>
          <w:t>massivit3D@incus-media.com</w:t>
        </w:r>
      </w:hyperlink>
    </w:p>
    <w:p w14:paraId="72ABC744" w14:textId="77777777" w:rsidR="00540430" w:rsidRPr="004C750E" w:rsidRDefault="00540430" w:rsidP="000D489F">
      <w:pPr>
        <w:ind w:left="567" w:right="567"/>
        <w:jc w:val="both"/>
        <w:rPr>
          <w:rFonts w:asciiTheme="minorHAnsi" w:hAnsiTheme="minorHAnsi"/>
          <w:lang w:val="en-GB"/>
        </w:rPr>
      </w:pPr>
    </w:p>
    <w:p w14:paraId="3DEB7E52" w14:textId="77777777" w:rsidR="00EE06B6" w:rsidRPr="004C750E" w:rsidRDefault="00EE06B6" w:rsidP="000D489F">
      <w:pPr>
        <w:ind w:left="567" w:right="567"/>
        <w:jc w:val="both"/>
        <w:rPr>
          <w:rFonts w:asciiTheme="minorHAnsi" w:hAnsiTheme="minorHAnsi"/>
          <w:lang w:val="en-GB"/>
        </w:rPr>
      </w:pPr>
    </w:p>
    <w:p w14:paraId="5A46C9BA" w14:textId="77777777" w:rsidR="00EE06B6" w:rsidRPr="004C750E" w:rsidRDefault="00EE06B6" w:rsidP="000D489F">
      <w:pPr>
        <w:ind w:left="567" w:right="567"/>
        <w:jc w:val="both"/>
        <w:rPr>
          <w:rFonts w:asciiTheme="minorHAnsi" w:hAnsiTheme="minorHAnsi"/>
          <w:lang w:val="en-GB"/>
        </w:rPr>
      </w:pPr>
    </w:p>
    <w:p w14:paraId="7B03DEBE" w14:textId="77777777" w:rsidR="00C13F49" w:rsidRPr="004C750E" w:rsidRDefault="00C13F49" w:rsidP="006156BE">
      <w:pPr>
        <w:spacing w:line="360" w:lineRule="auto"/>
        <w:ind w:left="567" w:right="567"/>
        <w:jc w:val="both"/>
        <w:rPr>
          <w:rFonts w:asciiTheme="minorHAnsi" w:hAnsiTheme="minorHAnsi"/>
          <w:lang w:val="en-GB"/>
        </w:rPr>
      </w:pPr>
    </w:p>
    <w:p w14:paraId="5E8517E2" w14:textId="77777777" w:rsidR="00C13F49" w:rsidRPr="004C750E" w:rsidRDefault="00C13F49" w:rsidP="006156BE">
      <w:pPr>
        <w:spacing w:line="360" w:lineRule="auto"/>
        <w:ind w:left="567" w:right="567"/>
        <w:jc w:val="both"/>
        <w:rPr>
          <w:rFonts w:asciiTheme="minorHAnsi" w:hAnsiTheme="minorHAnsi"/>
          <w:lang w:val="en-GB"/>
        </w:rPr>
      </w:pPr>
    </w:p>
    <w:p w14:paraId="32F2127E" w14:textId="77777777" w:rsidR="00C13F49" w:rsidRPr="004C750E" w:rsidRDefault="00C13F49" w:rsidP="006156BE">
      <w:pPr>
        <w:spacing w:line="360" w:lineRule="auto"/>
        <w:ind w:left="567" w:right="567"/>
        <w:jc w:val="both"/>
        <w:rPr>
          <w:rFonts w:asciiTheme="minorHAnsi" w:hAnsiTheme="minorHAnsi"/>
          <w:lang w:val="en-GB"/>
        </w:rPr>
      </w:pPr>
    </w:p>
    <w:sectPr w:rsidR="00C13F49" w:rsidRPr="004C750E" w:rsidSect="00C26BDD">
      <w:headerReference w:type="default" r:id="rId17"/>
      <w:footerReference w:type="default" r:id="rId18"/>
      <w:pgSz w:w="11900" w:h="16840"/>
      <w:pgMar w:top="1440" w:right="1247" w:bottom="1440" w:left="851" w:header="425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32923" w14:textId="77777777" w:rsidR="0014739B" w:rsidRDefault="0014739B" w:rsidP="00EB51E1">
      <w:r>
        <w:separator/>
      </w:r>
    </w:p>
  </w:endnote>
  <w:endnote w:type="continuationSeparator" w:id="0">
    <w:p w14:paraId="04D3EED9" w14:textId="77777777" w:rsidR="0014739B" w:rsidRDefault="0014739B" w:rsidP="00EB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8C5B2" w14:textId="77777777" w:rsidR="00EB51E1" w:rsidRDefault="0086585C" w:rsidP="00C13F49">
    <w:pPr>
      <w:pStyle w:val="Footer"/>
      <w:ind w:left="4320" w:hanging="4320"/>
      <w:jc w:val="right"/>
    </w:pPr>
    <w:r>
      <w:rPr>
        <w:noProof/>
        <w:lang w:val="en-GB" w:eastAsia="en-GB"/>
      </w:rPr>
      <w:drawing>
        <wp:inline distT="0" distB="0" distL="0" distR="0" wp14:anchorId="27294919" wp14:editId="75E60DF5">
          <wp:extent cx="6743700" cy="609600"/>
          <wp:effectExtent l="0" t="0" r="0" b="0"/>
          <wp:docPr id="2" name="Picture 2" descr="letter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_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91249" w14:textId="77777777" w:rsidR="0014739B" w:rsidRDefault="0014739B" w:rsidP="00EB51E1">
      <w:r>
        <w:separator/>
      </w:r>
    </w:p>
  </w:footnote>
  <w:footnote w:type="continuationSeparator" w:id="0">
    <w:p w14:paraId="57D785BF" w14:textId="77777777" w:rsidR="0014739B" w:rsidRDefault="0014739B" w:rsidP="00EB5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46781" w14:textId="7E5FBC7A" w:rsidR="00EB51E1" w:rsidRDefault="0086585C" w:rsidP="00EB51E1">
    <w:pPr>
      <w:pStyle w:val="Header"/>
      <w:ind w:left="-284" w:firstLine="284"/>
    </w:pPr>
    <w:r w:rsidRPr="00612A15">
      <w:rPr>
        <w:noProof/>
        <w:lang w:val="en-GB" w:eastAsia="en-GB"/>
      </w:rPr>
      <w:drawing>
        <wp:inline distT="0" distB="0" distL="0" distR="0" wp14:anchorId="74CD7626" wp14:editId="786E5A5B">
          <wp:extent cx="1685925" cy="80954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2566" cy="8175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CE8371" w14:textId="77777777" w:rsidR="00B80B45" w:rsidRDefault="00B80B45" w:rsidP="00EB51E1">
    <w:pPr>
      <w:pStyle w:val="Header"/>
      <w:ind w:left="-284" w:firstLine="284"/>
    </w:pPr>
  </w:p>
  <w:p w14:paraId="48CDB057" w14:textId="77777777" w:rsidR="00934EDA" w:rsidRDefault="00934EDA" w:rsidP="00EB51E1">
    <w:pPr>
      <w:pStyle w:val="Header"/>
      <w:ind w:left="-284" w:firstLine="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C253B"/>
    <w:multiLevelType w:val="multilevel"/>
    <w:tmpl w:val="1C78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55EAF"/>
    <w:multiLevelType w:val="multilevel"/>
    <w:tmpl w:val="6DDA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A4F58"/>
    <w:multiLevelType w:val="multilevel"/>
    <w:tmpl w:val="76A0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D7547"/>
    <w:multiLevelType w:val="multilevel"/>
    <w:tmpl w:val="FBBC152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95F43"/>
    <w:multiLevelType w:val="multilevel"/>
    <w:tmpl w:val="9588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73713"/>
    <w:multiLevelType w:val="multilevel"/>
    <w:tmpl w:val="35AA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8E"/>
    <w:rsid w:val="00001840"/>
    <w:rsid w:val="00003C6D"/>
    <w:rsid w:val="00004C80"/>
    <w:rsid w:val="000112B2"/>
    <w:rsid w:val="00014A23"/>
    <w:rsid w:val="00015BD0"/>
    <w:rsid w:val="000179FF"/>
    <w:rsid w:val="00020D2F"/>
    <w:rsid w:val="000216CC"/>
    <w:rsid w:val="00023033"/>
    <w:rsid w:val="00031DD4"/>
    <w:rsid w:val="00040A7E"/>
    <w:rsid w:val="000411B4"/>
    <w:rsid w:val="00044E5D"/>
    <w:rsid w:val="0004545E"/>
    <w:rsid w:val="00046358"/>
    <w:rsid w:val="00052024"/>
    <w:rsid w:val="0005204D"/>
    <w:rsid w:val="000654DB"/>
    <w:rsid w:val="00067927"/>
    <w:rsid w:val="00070A15"/>
    <w:rsid w:val="00072BAA"/>
    <w:rsid w:val="00072E2F"/>
    <w:rsid w:val="00072F7D"/>
    <w:rsid w:val="00073F06"/>
    <w:rsid w:val="00076C69"/>
    <w:rsid w:val="00085308"/>
    <w:rsid w:val="00086446"/>
    <w:rsid w:val="000878CB"/>
    <w:rsid w:val="000911C9"/>
    <w:rsid w:val="000970F5"/>
    <w:rsid w:val="000B44C6"/>
    <w:rsid w:val="000B6E9E"/>
    <w:rsid w:val="000C44C5"/>
    <w:rsid w:val="000C4B88"/>
    <w:rsid w:val="000C515A"/>
    <w:rsid w:val="000D489F"/>
    <w:rsid w:val="000D60F2"/>
    <w:rsid w:val="000D6F8C"/>
    <w:rsid w:val="000D7047"/>
    <w:rsid w:val="000E250C"/>
    <w:rsid w:val="000E2AC8"/>
    <w:rsid w:val="000F5841"/>
    <w:rsid w:val="00104D0A"/>
    <w:rsid w:val="00112A2F"/>
    <w:rsid w:val="00112DB4"/>
    <w:rsid w:val="00116D8E"/>
    <w:rsid w:val="00117F00"/>
    <w:rsid w:val="001207E0"/>
    <w:rsid w:val="00121D12"/>
    <w:rsid w:val="00122311"/>
    <w:rsid w:val="00122E20"/>
    <w:rsid w:val="00123DC3"/>
    <w:rsid w:val="001251E5"/>
    <w:rsid w:val="00130655"/>
    <w:rsid w:val="00130AF8"/>
    <w:rsid w:val="00141219"/>
    <w:rsid w:val="00142383"/>
    <w:rsid w:val="001460A9"/>
    <w:rsid w:val="0014739B"/>
    <w:rsid w:val="001524AB"/>
    <w:rsid w:val="001762C8"/>
    <w:rsid w:val="00181385"/>
    <w:rsid w:val="001849AA"/>
    <w:rsid w:val="00195916"/>
    <w:rsid w:val="001A0EA7"/>
    <w:rsid w:val="001A522B"/>
    <w:rsid w:val="001B75C0"/>
    <w:rsid w:val="001C1A0B"/>
    <w:rsid w:val="001C6DB8"/>
    <w:rsid w:val="001C7CBC"/>
    <w:rsid w:val="001D1EED"/>
    <w:rsid w:val="001E16F6"/>
    <w:rsid w:val="001E24B2"/>
    <w:rsid w:val="001F168A"/>
    <w:rsid w:val="001F2BC6"/>
    <w:rsid w:val="001F3238"/>
    <w:rsid w:val="00202DA9"/>
    <w:rsid w:val="002045DA"/>
    <w:rsid w:val="00205A34"/>
    <w:rsid w:val="00205AE2"/>
    <w:rsid w:val="0020656F"/>
    <w:rsid w:val="0021587D"/>
    <w:rsid w:val="002216D9"/>
    <w:rsid w:val="00223873"/>
    <w:rsid w:val="00236D3A"/>
    <w:rsid w:val="00240844"/>
    <w:rsid w:val="002408AB"/>
    <w:rsid w:val="002438C0"/>
    <w:rsid w:val="00252D1D"/>
    <w:rsid w:val="002547C4"/>
    <w:rsid w:val="002632CA"/>
    <w:rsid w:val="0026466B"/>
    <w:rsid w:val="0026580A"/>
    <w:rsid w:val="00271BD3"/>
    <w:rsid w:val="00277AFE"/>
    <w:rsid w:val="0028442E"/>
    <w:rsid w:val="00286C27"/>
    <w:rsid w:val="0029020B"/>
    <w:rsid w:val="002914BE"/>
    <w:rsid w:val="00291711"/>
    <w:rsid w:val="0029343B"/>
    <w:rsid w:val="00295774"/>
    <w:rsid w:val="002A1BF1"/>
    <w:rsid w:val="002A61EC"/>
    <w:rsid w:val="002A7C37"/>
    <w:rsid w:val="002B031F"/>
    <w:rsid w:val="002B4C77"/>
    <w:rsid w:val="002C09FF"/>
    <w:rsid w:val="002C42B5"/>
    <w:rsid w:val="002D1744"/>
    <w:rsid w:val="002D381E"/>
    <w:rsid w:val="002D477A"/>
    <w:rsid w:val="002E1EBF"/>
    <w:rsid w:val="002E4A3F"/>
    <w:rsid w:val="002E715C"/>
    <w:rsid w:val="002F015C"/>
    <w:rsid w:val="002F30A2"/>
    <w:rsid w:val="003009D7"/>
    <w:rsid w:val="00307735"/>
    <w:rsid w:val="003143BF"/>
    <w:rsid w:val="00314749"/>
    <w:rsid w:val="00317843"/>
    <w:rsid w:val="00321269"/>
    <w:rsid w:val="00325DCD"/>
    <w:rsid w:val="003264E6"/>
    <w:rsid w:val="00333C64"/>
    <w:rsid w:val="003353D8"/>
    <w:rsid w:val="00340CA0"/>
    <w:rsid w:val="00344BAE"/>
    <w:rsid w:val="00346555"/>
    <w:rsid w:val="00351331"/>
    <w:rsid w:val="00360EBC"/>
    <w:rsid w:val="0036127D"/>
    <w:rsid w:val="00362679"/>
    <w:rsid w:val="00362D41"/>
    <w:rsid w:val="00364D31"/>
    <w:rsid w:val="00370118"/>
    <w:rsid w:val="00373E85"/>
    <w:rsid w:val="00390944"/>
    <w:rsid w:val="0039323B"/>
    <w:rsid w:val="00394752"/>
    <w:rsid w:val="00395814"/>
    <w:rsid w:val="00396C21"/>
    <w:rsid w:val="003A2FD3"/>
    <w:rsid w:val="003B40DF"/>
    <w:rsid w:val="003B56EE"/>
    <w:rsid w:val="003B6AFC"/>
    <w:rsid w:val="003C0626"/>
    <w:rsid w:val="003D0989"/>
    <w:rsid w:val="003D28BE"/>
    <w:rsid w:val="003D31A3"/>
    <w:rsid w:val="003D580F"/>
    <w:rsid w:val="003F15DE"/>
    <w:rsid w:val="00405F71"/>
    <w:rsid w:val="004107B5"/>
    <w:rsid w:val="00414DE6"/>
    <w:rsid w:val="00421308"/>
    <w:rsid w:val="00424ACD"/>
    <w:rsid w:val="004262F4"/>
    <w:rsid w:val="0043097F"/>
    <w:rsid w:val="004426AD"/>
    <w:rsid w:val="0045521D"/>
    <w:rsid w:val="00457002"/>
    <w:rsid w:val="00457B46"/>
    <w:rsid w:val="00464DBE"/>
    <w:rsid w:val="00473117"/>
    <w:rsid w:val="00473508"/>
    <w:rsid w:val="00480AC5"/>
    <w:rsid w:val="00482FC9"/>
    <w:rsid w:val="004857D9"/>
    <w:rsid w:val="00485AF5"/>
    <w:rsid w:val="004950B6"/>
    <w:rsid w:val="004A04A4"/>
    <w:rsid w:val="004A471C"/>
    <w:rsid w:val="004A7172"/>
    <w:rsid w:val="004A788E"/>
    <w:rsid w:val="004C44C2"/>
    <w:rsid w:val="004C750E"/>
    <w:rsid w:val="004D1C8E"/>
    <w:rsid w:val="004D3775"/>
    <w:rsid w:val="004E4E33"/>
    <w:rsid w:val="004F0ABB"/>
    <w:rsid w:val="004F4083"/>
    <w:rsid w:val="004F5665"/>
    <w:rsid w:val="004F7002"/>
    <w:rsid w:val="00500BE3"/>
    <w:rsid w:val="00502625"/>
    <w:rsid w:val="00502806"/>
    <w:rsid w:val="00512B14"/>
    <w:rsid w:val="00515354"/>
    <w:rsid w:val="00516BC0"/>
    <w:rsid w:val="005223E5"/>
    <w:rsid w:val="005228CD"/>
    <w:rsid w:val="00522EE5"/>
    <w:rsid w:val="0053132C"/>
    <w:rsid w:val="00536313"/>
    <w:rsid w:val="00540430"/>
    <w:rsid w:val="0054472B"/>
    <w:rsid w:val="0054478E"/>
    <w:rsid w:val="00546CC6"/>
    <w:rsid w:val="0054776D"/>
    <w:rsid w:val="005522CB"/>
    <w:rsid w:val="00552A3F"/>
    <w:rsid w:val="00553FCD"/>
    <w:rsid w:val="00554A4E"/>
    <w:rsid w:val="0056626E"/>
    <w:rsid w:val="00577DF0"/>
    <w:rsid w:val="00581634"/>
    <w:rsid w:val="0058250A"/>
    <w:rsid w:val="005849DB"/>
    <w:rsid w:val="005868DE"/>
    <w:rsid w:val="00596000"/>
    <w:rsid w:val="005962C7"/>
    <w:rsid w:val="005A127F"/>
    <w:rsid w:val="005A33D0"/>
    <w:rsid w:val="005A76FE"/>
    <w:rsid w:val="005A7ABA"/>
    <w:rsid w:val="005C4996"/>
    <w:rsid w:val="005C6084"/>
    <w:rsid w:val="005C6AEB"/>
    <w:rsid w:val="005E448C"/>
    <w:rsid w:val="005E5BDF"/>
    <w:rsid w:val="005F09FF"/>
    <w:rsid w:val="005F2FD3"/>
    <w:rsid w:val="005F4812"/>
    <w:rsid w:val="005F75AD"/>
    <w:rsid w:val="005F7C91"/>
    <w:rsid w:val="006005D1"/>
    <w:rsid w:val="00602D82"/>
    <w:rsid w:val="00611DD4"/>
    <w:rsid w:val="006156BE"/>
    <w:rsid w:val="00624A3B"/>
    <w:rsid w:val="006319DF"/>
    <w:rsid w:val="00635C66"/>
    <w:rsid w:val="006401CF"/>
    <w:rsid w:val="0064495A"/>
    <w:rsid w:val="00644B70"/>
    <w:rsid w:val="00644F77"/>
    <w:rsid w:val="006461C4"/>
    <w:rsid w:val="00647C83"/>
    <w:rsid w:val="0065206F"/>
    <w:rsid w:val="00653452"/>
    <w:rsid w:val="006658AB"/>
    <w:rsid w:val="00666DC2"/>
    <w:rsid w:val="00675C3B"/>
    <w:rsid w:val="00690EC6"/>
    <w:rsid w:val="00694284"/>
    <w:rsid w:val="006A2B1C"/>
    <w:rsid w:val="006A3A13"/>
    <w:rsid w:val="006A70B4"/>
    <w:rsid w:val="006B5BF8"/>
    <w:rsid w:val="006C0DAB"/>
    <w:rsid w:val="006C288A"/>
    <w:rsid w:val="006D2BF7"/>
    <w:rsid w:val="006D512B"/>
    <w:rsid w:val="006D7B4F"/>
    <w:rsid w:val="006E7983"/>
    <w:rsid w:val="006F142D"/>
    <w:rsid w:val="006F2FE4"/>
    <w:rsid w:val="006F3D18"/>
    <w:rsid w:val="006F4BAD"/>
    <w:rsid w:val="006F59D5"/>
    <w:rsid w:val="00702F8A"/>
    <w:rsid w:val="00707A25"/>
    <w:rsid w:val="00720ABC"/>
    <w:rsid w:val="007248B8"/>
    <w:rsid w:val="007352C7"/>
    <w:rsid w:val="007430E3"/>
    <w:rsid w:val="00744604"/>
    <w:rsid w:val="00745725"/>
    <w:rsid w:val="00753374"/>
    <w:rsid w:val="0076029D"/>
    <w:rsid w:val="007658A5"/>
    <w:rsid w:val="00765E2B"/>
    <w:rsid w:val="00767D36"/>
    <w:rsid w:val="007740B7"/>
    <w:rsid w:val="0077641F"/>
    <w:rsid w:val="00776FA0"/>
    <w:rsid w:val="00784071"/>
    <w:rsid w:val="007855DE"/>
    <w:rsid w:val="00797884"/>
    <w:rsid w:val="007A08BE"/>
    <w:rsid w:val="007A2E82"/>
    <w:rsid w:val="007B3B4E"/>
    <w:rsid w:val="007C3017"/>
    <w:rsid w:val="007C4EC7"/>
    <w:rsid w:val="007C4ECD"/>
    <w:rsid w:val="007C6288"/>
    <w:rsid w:val="007D1E20"/>
    <w:rsid w:val="007D78F3"/>
    <w:rsid w:val="007E0279"/>
    <w:rsid w:val="007E1CAD"/>
    <w:rsid w:val="007F2966"/>
    <w:rsid w:val="007F55C5"/>
    <w:rsid w:val="008015B6"/>
    <w:rsid w:val="00806D15"/>
    <w:rsid w:val="00810C37"/>
    <w:rsid w:val="00822AB2"/>
    <w:rsid w:val="00823E82"/>
    <w:rsid w:val="008264CF"/>
    <w:rsid w:val="008308FB"/>
    <w:rsid w:val="008313F9"/>
    <w:rsid w:val="00836A61"/>
    <w:rsid w:val="00842589"/>
    <w:rsid w:val="008515D3"/>
    <w:rsid w:val="00851A66"/>
    <w:rsid w:val="0085790A"/>
    <w:rsid w:val="00862FB3"/>
    <w:rsid w:val="0086585C"/>
    <w:rsid w:val="00865958"/>
    <w:rsid w:val="008721CB"/>
    <w:rsid w:val="00876B5A"/>
    <w:rsid w:val="00896BE4"/>
    <w:rsid w:val="008A1974"/>
    <w:rsid w:val="008A60CE"/>
    <w:rsid w:val="008B338F"/>
    <w:rsid w:val="008B4252"/>
    <w:rsid w:val="008C1254"/>
    <w:rsid w:val="008C20F2"/>
    <w:rsid w:val="008C47B6"/>
    <w:rsid w:val="008C6A82"/>
    <w:rsid w:val="008D0280"/>
    <w:rsid w:val="008E6294"/>
    <w:rsid w:val="008F1130"/>
    <w:rsid w:val="008F365D"/>
    <w:rsid w:val="008F4FEB"/>
    <w:rsid w:val="00905D95"/>
    <w:rsid w:val="00906409"/>
    <w:rsid w:val="00906918"/>
    <w:rsid w:val="00910613"/>
    <w:rsid w:val="0092429E"/>
    <w:rsid w:val="00924500"/>
    <w:rsid w:val="00924F58"/>
    <w:rsid w:val="00934EDA"/>
    <w:rsid w:val="00935484"/>
    <w:rsid w:val="00937860"/>
    <w:rsid w:val="00941891"/>
    <w:rsid w:val="009431DA"/>
    <w:rsid w:val="00944D7C"/>
    <w:rsid w:val="009542EF"/>
    <w:rsid w:val="00974C5A"/>
    <w:rsid w:val="00976558"/>
    <w:rsid w:val="00980AB3"/>
    <w:rsid w:val="009864B2"/>
    <w:rsid w:val="00995FBA"/>
    <w:rsid w:val="00996953"/>
    <w:rsid w:val="00997C83"/>
    <w:rsid w:val="009A3A53"/>
    <w:rsid w:val="009B33F1"/>
    <w:rsid w:val="009B49CC"/>
    <w:rsid w:val="009B592B"/>
    <w:rsid w:val="009C2488"/>
    <w:rsid w:val="009C43A5"/>
    <w:rsid w:val="009D0762"/>
    <w:rsid w:val="009D4E3F"/>
    <w:rsid w:val="009D4F29"/>
    <w:rsid w:val="009D56E9"/>
    <w:rsid w:val="009D7689"/>
    <w:rsid w:val="009E503E"/>
    <w:rsid w:val="009F1BC1"/>
    <w:rsid w:val="009F1E9B"/>
    <w:rsid w:val="009F2F38"/>
    <w:rsid w:val="009F3693"/>
    <w:rsid w:val="00A04E3D"/>
    <w:rsid w:val="00A062F8"/>
    <w:rsid w:val="00A17C5C"/>
    <w:rsid w:val="00A20521"/>
    <w:rsid w:val="00A20A5F"/>
    <w:rsid w:val="00A22A2B"/>
    <w:rsid w:val="00A22FC1"/>
    <w:rsid w:val="00A42ECB"/>
    <w:rsid w:val="00A4622A"/>
    <w:rsid w:val="00A55436"/>
    <w:rsid w:val="00A61EC0"/>
    <w:rsid w:val="00A63AEE"/>
    <w:rsid w:val="00A65BCF"/>
    <w:rsid w:val="00A66E01"/>
    <w:rsid w:val="00A7075C"/>
    <w:rsid w:val="00A745B6"/>
    <w:rsid w:val="00A80270"/>
    <w:rsid w:val="00A84A0C"/>
    <w:rsid w:val="00A90AD7"/>
    <w:rsid w:val="00A970EF"/>
    <w:rsid w:val="00AA26E2"/>
    <w:rsid w:val="00AB1801"/>
    <w:rsid w:val="00AB2961"/>
    <w:rsid w:val="00AB76BD"/>
    <w:rsid w:val="00AC0ABE"/>
    <w:rsid w:val="00AD02F5"/>
    <w:rsid w:val="00AD06D3"/>
    <w:rsid w:val="00AD1B74"/>
    <w:rsid w:val="00AD7B8A"/>
    <w:rsid w:val="00AE0BAF"/>
    <w:rsid w:val="00AE37D9"/>
    <w:rsid w:val="00AF1EE5"/>
    <w:rsid w:val="00AF57E7"/>
    <w:rsid w:val="00AF5FBA"/>
    <w:rsid w:val="00B00BEF"/>
    <w:rsid w:val="00B0346D"/>
    <w:rsid w:val="00B05D2A"/>
    <w:rsid w:val="00B07B8F"/>
    <w:rsid w:val="00B156C6"/>
    <w:rsid w:val="00B17122"/>
    <w:rsid w:val="00B174B9"/>
    <w:rsid w:val="00B20BE9"/>
    <w:rsid w:val="00B23BE2"/>
    <w:rsid w:val="00B332E6"/>
    <w:rsid w:val="00B47BFB"/>
    <w:rsid w:val="00B5292C"/>
    <w:rsid w:val="00B677E7"/>
    <w:rsid w:val="00B72690"/>
    <w:rsid w:val="00B73BC5"/>
    <w:rsid w:val="00B80B45"/>
    <w:rsid w:val="00B81495"/>
    <w:rsid w:val="00B82F76"/>
    <w:rsid w:val="00B86C0F"/>
    <w:rsid w:val="00B91741"/>
    <w:rsid w:val="00B93136"/>
    <w:rsid w:val="00B96324"/>
    <w:rsid w:val="00BA149A"/>
    <w:rsid w:val="00BA1B59"/>
    <w:rsid w:val="00BA5597"/>
    <w:rsid w:val="00BB28C2"/>
    <w:rsid w:val="00BB2E20"/>
    <w:rsid w:val="00BC0A22"/>
    <w:rsid w:val="00BC28FC"/>
    <w:rsid w:val="00BD00FB"/>
    <w:rsid w:val="00BD0C97"/>
    <w:rsid w:val="00BE23A9"/>
    <w:rsid w:val="00BE36D8"/>
    <w:rsid w:val="00BF0F37"/>
    <w:rsid w:val="00BF75F7"/>
    <w:rsid w:val="00BF7FE1"/>
    <w:rsid w:val="00C00AAC"/>
    <w:rsid w:val="00C033BF"/>
    <w:rsid w:val="00C122B7"/>
    <w:rsid w:val="00C13F49"/>
    <w:rsid w:val="00C1676F"/>
    <w:rsid w:val="00C26BDD"/>
    <w:rsid w:val="00C30812"/>
    <w:rsid w:val="00C339F7"/>
    <w:rsid w:val="00C3650F"/>
    <w:rsid w:val="00C427A4"/>
    <w:rsid w:val="00C45DFB"/>
    <w:rsid w:val="00C50036"/>
    <w:rsid w:val="00C518B9"/>
    <w:rsid w:val="00C751C5"/>
    <w:rsid w:val="00C76EAB"/>
    <w:rsid w:val="00C842AE"/>
    <w:rsid w:val="00CA29B2"/>
    <w:rsid w:val="00CA531A"/>
    <w:rsid w:val="00CB103C"/>
    <w:rsid w:val="00CB7E05"/>
    <w:rsid w:val="00CC7B50"/>
    <w:rsid w:val="00CD246D"/>
    <w:rsid w:val="00CE4B20"/>
    <w:rsid w:val="00CE5262"/>
    <w:rsid w:val="00D0003F"/>
    <w:rsid w:val="00D21233"/>
    <w:rsid w:val="00D22390"/>
    <w:rsid w:val="00D22E28"/>
    <w:rsid w:val="00D24A9F"/>
    <w:rsid w:val="00D3392F"/>
    <w:rsid w:val="00D34AF0"/>
    <w:rsid w:val="00D40704"/>
    <w:rsid w:val="00D461BA"/>
    <w:rsid w:val="00D50EF2"/>
    <w:rsid w:val="00D52F50"/>
    <w:rsid w:val="00D6311F"/>
    <w:rsid w:val="00D72255"/>
    <w:rsid w:val="00D80E97"/>
    <w:rsid w:val="00D81621"/>
    <w:rsid w:val="00D81F9A"/>
    <w:rsid w:val="00DA054E"/>
    <w:rsid w:val="00DA201C"/>
    <w:rsid w:val="00DA7D2C"/>
    <w:rsid w:val="00DC0263"/>
    <w:rsid w:val="00DC1A88"/>
    <w:rsid w:val="00DD0704"/>
    <w:rsid w:val="00DD4A66"/>
    <w:rsid w:val="00DD56A0"/>
    <w:rsid w:val="00DE0337"/>
    <w:rsid w:val="00DE237B"/>
    <w:rsid w:val="00DF0A24"/>
    <w:rsid w:val="00E00E2C"/>
    <w:rsid w:val="00E05CB9"/>
    <w:rsid w:val="00E069DA"/>
    <w:rsid w:val="00E17ED0"/>
    <w:rsid w:val="00E25077"/>
    <w:rsid w:val="00E268FE"/>
    <w:rsid w:val="00E33490"/>
    <w:rsid w:val="00E36886"/>
    <w:rsid w:val="00E36F9C"/>
    <w:rsid w:val="00E379CA"/>
    <w:rsid w:val="00E455B4"/>
    <w:rsid w:val="00E4587D"/>
    <w:rsid w:val="00E46279"/>
    <w:rsid w:val="00E46831"/>
    <w:rsid w:val="00E514F9"/>
    <w:rsid w:val="00E53231"/>
    <w:rsid w:val="00E63B9E"/>
    <w:rsid w:val="00E67CAF"/>
    <w:rsid w:val="00E9016F"/>
    <w:rsid w:val="00E92F58"/>
    <w:rsid w:val="00E950D3"/>
    <w:rsid w:val="00EA2037"/>
    <w:rsid w:val="00EA4568"/>
    <w:rsid w:val="00EA4DED"/>
    <w:rsid w:val="00EA7429"/>
    <w:rsid w:val="00EA77DA"/>
    <w:rsid w:val="00EB51E1"/>
    <w:rsid w:val="00EB6CCF"/>
    <w:rsid w:val="00EC3BE7"/>
    <w:rsid w:val="00EC53F6"/>
    <w:rsid w:val="00EC60B7"/>
    <w:rsid w:val="00ED4C9B"/>
    <w:rsid w:val="00EE06B6"/>
    <w:rsid w:val="00EE55AD"/>
    <w:rsid w:val="00EE59FA"/>
    <w:rsid w:val="00EF17D2"/>
    <w:rsid w:val="00F03C19"/>
    <w:rsid w:val="00F046D0"/>
    <w:rsid w:val="00F1024D"/>
    <w:rsid w:val="00F12E4F"/>
    <w:rsid w:val="00F21FD2"/>
    <w:rsid w:val="00F22E1D"/>
    <w:rsid w:val="00F27E13"/>
    <w:rsid w:val="00F3572C"/>
    <w:rsid w:val="00F35A83"/>
    <w:rsid w:val="00F4695C"/>
    <w:rsid w:val="00F47DE7"/>
    <w:rsid w:val="00F509BA"/>
    <w:rsid w:val="00F62C2F"/>
    <w:rsid w:val="00F63309"/>
    <w:rsid w:val="00F63D85"/>
    <w:rsid w:val="00F64FCC"/>
    <w:rsid w:val="00F712F5"/>
    <w:rsid w:val="00F719F0"/>
    <w:rsid w:val="00F7453E"/>
    <w:rsid w:val="00F7577A"/>
    <w:rsid w:val="00F8630E"/>
    <w:rsid w:val="00F87125"/>
    <w:rsid w:val="00F96B71"/>
    <w:rsid w:val="00F97A48"/>
    <w:rsid w:val="00FA3179"/>
    <w:rsid w:val="00FA5C74"/>
    <w:rsid w:val="00FA7D80"/>
    <w:rsid w:val="00FB0210"/>
    <w:rsid w:val="00FB32D6"/>
    <w:rsid w:val="00FB3305"/>
    <w:rsid w:val="00FB5CBA"/>
    <w:rsid w:val="00FC588F"/>
    <w:rsid w:val="00FD7CBC"/>
    <w:rsid w:val="00FE1B7F"/>
    <w:rsid w:val="00FF0AFD"/>
    <w:rsid w:val="00FF2E90"/>
    <w:rsid w:val="00FF3F71"/>
    <w:rsid w:val="00FF6702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B273F5"/>
  <w14:defaultImageDpi w14:val="300"/>
  <w15:docId w15:val="{BD4B28B3-FD6E-4882-B6E7-34F54620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1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1E1"/>
  </w:style>
  <w:style w:type="paragraph" w:styleId="Footer">
    <w:name w:val="footer"/>
    <w:basedOn w:val="Normal"/>
    <w:link w:val="FooterChar"/>
    <w:uiPriority w:val="99"/>
    <w:unhideWhenUsed/>
    <w:rsid w:val="00EB51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1E1"/>
  </w:style>
  <w:style w:type="paragraph" w:styleId="BalloonText">
    <w:name w:val="Balloon Text"/>
    <w:basedOn w:val="Normal"/>
    <w:link w:val="BalloonTextChar"/>
    <w:uiPriority w:val="99"/>
    <w:semiHidden/>
    <w:unhideWhenUsed/>
    <w:rsid w:val="00EB51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B51E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1C8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unhideWhenUsed/>
    <w:rsid w:val="00C13F4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40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4071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840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26B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6B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6BDD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B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BDD"/>
    <w:rPr>
      <w:b/>
      <w:bCs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8A60C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437">
              <w:marLeft w:val="0"/>
              <w:marRight w:val="0"/>
              <w:marTop w:val="0"/>
              <w:marBottom w:val="0"/>
              <w:divBdr>
                <w:top w:val="single" w:sz="6" w:space="9" w:color="EDEDED"/>
                <w:left w:val="single" w:sz="6" w:space="9" w:color="EDEDED"/>
                <w:bottom w:val="single" w:sz="6" w:space="9" w:color="EDEDED"/>
                <w:right w:val="single" w:sz="6" w:space="9" w:color="EDEDED"/>
              </w:divBdr>
              <w:divsChild>
                <w:div w:id="17148897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0695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1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5619">
              <w:marLeft w:val="0"/>
              <w:marRight w:val="0"/>
              <w:marTop w:val="0"/>
              <w:marBottom w:val="0"/>
              <w:divBdr>
                <w:top w:val="single" w:sz="6" w:space="9" w:color="EDEDED"/>
                <w:left w:val="single" w:sz="6" w:space="9" w:color="EDEDED"/>
                <w:bottom w:val="single" w:sz="6" w:space="9" w:color="EDEDED"/>
                <w:right w:val="single" w:sz="6" w:space="9" w:color="EDEDED"/>
              </w:divBdr>
              <w:divsChild>
                <w:div w:id="18752710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6510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098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twitter.com/massivit3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ssivit3d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massivit3D@incus-media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-4ANVtIQc_Q&amp;feature=youtu.b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lilach.sapir@massivit.com" TargetMode="Externa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LinkedIn.com/massivit3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ach\Documents\Custom%20Office%20Templates\Logo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67A58-B6FC-4E00-B641-2D80A00AA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 page</Template>
  <TotalTime>13</TotalTime>
  <Pages>4</Pages>
  <Words>834</Words>
  <Characters>4755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Arik Mergi - Brand &amp; Design</Company>
  <LinksUpToDate>false</LinksUpToDate>
  <CharactersWithSpaces>5578</CharactersWithSpaces>
  <SharedDoc>false</SharedDoc>
  <HLinks>
    <vt:vector size="6" baseType="variant">
      <vt:variant>
        <vt:i4>1704020</vt:i4>
      </vt:variant>
      <vt:variant>
        <vt:i4>2068</vt:i4>
      </vt:variant>
      <vt:variant>
        <vt:i4>1026</vt:i4>
      </vt:variant>
      <vt:variant>
        <vt:i4>1</vt:i4>
      </vt:variant>
      <vt:variant>
        <vt:lpwstr>letter_bottom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Lilach Sapir</dc:creator>
  <cp:lastModifiedBy>Mansha Haurdhan</cp:lastModifiedBy>
  <cp:revision>6</cp:revision>
  <cp:lastPrinted>2016-04-08T11:08:00Z</cp:lastPrinted>
  <dcterms:created xsi:type="dcterms:W3CDTF">2016-08-31T15:16:00Z</dcterms:created>
  <dcterms:modified xsi:type="dcterms:W3CDTF">2016-09-05T15:19:00Z</dcterms:modified>
</cp:coreProperties>
</file>