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D4" w:rsidRDefault="00B32AD4">
      <w:pPr>
        <w:rPr>
          <w:rtl/>
        </w:rPr>
      </w:pPr>
    </w:p>
    <w:p w:rsidR="00B32AD4" w:rsidRDefault="00B32AD4" w:rsidP="00B32AD4">
      <w:pPr>
        <w:pStyle w:val="Title"/>
      </w:pPr>
      <w:r w:rsidRPr="00B27E17">
        <w:rPr>
          <w:b w:val="0"/>
          <w:bCs w:val="0"/>
        </w:rPr>
        <w:t>Partner</w:t>
      </w:r>
      <w:r>
        <w:rPr>
          <w:rFonts w:hint="cs"/>
          <w:b w:val="0"/>
          <w:bCs w:val="0"/>
          <w:rtl/>
          <w:lang w:bidi="he-IL"/>
        </w:rPr>
        <w:t xml:space="preserve"> </w:t>
      </w:r>
      <w:r w:rsidR="00DD246B">
        <w:rPr>
          <w:b w:val="0"/>
          <w:bCs w:val="0"/>
          <w:lang w:bidi="he-IL"/>
        </w:rPr>
        <w:t xml:space="preserve">Evaluation &amp; Initial </w:t>
      </w:r>
      <w:r w:rsidRPr="00B27E17">
        <w:rPr>
          <w:b w:val="0"/>
          <w:bCs w:val="0"/>
        </w:rPr>
        <w:t>Business Plan</w:t>
      </w:r>
    </w:p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  <w:r>
        <w:t>Partner General Information</w:t>
      </w:r>
    </w:p>
    <w:p w:rsidR="00B32AD4" w:rsidRPr="007B5911" w:rsidRDefault="00B32AD4" w:rsidP="00B32AD4"/>
    <w:p w:rsidR="00B32AD4" w:rsidRDefault="00B32AD4" w:rsidP="00B32AD4">
      <w:pPr>
        <w:numPr>
          <w:ilvl w:val="0"/>
          <w:numId w:val="1"/>
        </w:numPr>
      </w:pPr>
      <w:r>
        <w:t>Key Contacts &amp; Decision Makers: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55"/>
        <w:gridCol w:w="4781"/>
      </w:tblGrid>
      <w:tr w:rsidR="00B32AD4" w:rsidTr="00A9740A">
        <w:tc>
          <w:tcPr>
            <w:tcW w:w="5142" w:type="dxa"/>
          </w:tcPr>
          <w:p w:rsidR="00B32AD4" w:rsidRDefault="00B32AD4" w:rsidP="00A9740A"/>
          <w:p w:rsidR="00B32AD4" w:rsidRDefault="00B32AD4" w:rsidP="00A9740A">
            <w:r>
              <w:t>Name:</w:t>
            </w:r>
          </w:p>
        </w:tc>
        <w:tc>
          <w:tcPr>
            <w:tcW w:w="5143" w:type="dxa"/>
          </w:tcPr>
          <w:p w:rsidR="00B32AD4" w:rsidRDefault="00B32AD4" w:rsidP="00A9740A">
            <w:r>
              <w:t>Function:</w:t>
            </w:r>
          </w:p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</w:tbl>
    <w:p w:rsidR="00B32AD4" w:rsidRDefault="00B32AD4" w:rsidP="00B32AD4"/>
    <w:p w:rsidR="00B32AD4" w:rsidRDefault="00B32AD4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Region / territory / country covered: __________________________________________</w:t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</w:pPr>
      <w:r>
        <w:t>How these regions are covered (list local offices if exist):</w:t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824D5" w:rsidRP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2AD4" w:rsidRDefault="00B32AD4" w:rsidP="00B32AD4">
      <w:pPr>
        <w:pStyle w:val="Header"/>
      </w:pPr>
    </w:p>
    <w:p w:rsidR="00A8572A" w:rsidRDefault="00A8572A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Ownership structure (private / public / who are the main owners etc.):</w:t>
      </w:r>
    </w:p>
    <w:p w:rsidR="00A8572A" w:rsidRDefault="00A8572A" w:rsidP="00A8572A">
      <w:pPr>
        <w:pStyle w:val="Header"/>
        <w:tabs>
          <w:tab w:val="clear" w:pos="4320"/>
          <w:tab w:val="clear" w:pos="8640"/>
        </w:tabs>
        <w:ind w:left="360"/>
      </w:pPr>
      <w:r>
        <w:t>__________________________________________</w:t>
      </w:r>
    </w:p>
    <w:p w:rsidR="00A8572A" w:rsidRDefault="00A8572A" w:rsidP="00A8572A">
      <w:pPr>
        <w:pStyle w:val="Header"/>
        <w:tabs>
          <w:tab w:val="clear" w:pos="4320"/>
          <w:tab w:val="clear" w:pos="8640"/>
        </w:tabs>
        <w:ind w:left="360"/>
      </w:pPr>
    </w:p>
    <w:p w:rsidR="00A8572A" w:rsidRDefault="00A8572A" w:rsidP="00A8572A">
      <w:pPr>
        <w:pStyle w:val="ListParagraph"/>
      </w:pPr>
    </w:p>
    <w:p w:rsidR="00B32AD4" w:rsidRDefault="00B32AD4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General Figures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1"/>
        <w:gridCol w:w="1788"/>
        <w:gridCol w:w="1788"/>
        <w:gridCol w:w="1869"/>
      </w:tblGrid>
      <w:tr w:rsidR="00B32AD4" w:rsidTr="00A9740A">
        <w:trPr>
          <w:trHeight w:val="881"/>
        </w:trPr>
        <w:tc>
          <w:tcPr>
            <w:tcW w:w="4447" w:type="dxa"/>
            <w:shd w:val="clear" w:color="auto" w:fill="E0E0E0"/>
          </w:tcPr>
          <w:p w:rsidR="00B32AD4" w:rsidRDefault="00B32A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4</w:t>
            </w: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5</w:t>
            </w: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6</w:t>
            </w:r>
            <w:r w:rsidR="00B32AD4">
              <w:rPr>
                <w:b/>
                <w:bCs/>
              </w:rPr>
              <w:t xml:space="preserve"> Estimated</w:t>
            </w: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DD246B">
            <w:pPr>
              <w:pStyle w:val="Header"/>
            </w:pPr>
            <w:r>
              <w:t>Total Turnover (K$ or K Euro)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Equipment 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Software 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Consumables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Service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A9740A">
            <w:pPr>
              <w:pStyle w:val="Header"/>
            </w:pPr>
            <w:r>
              <w:t>Number of employees: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Service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</w:tbl>
    <w:p w:rsidR="00B32AD4" w:rsidRDefault="00B32AD4" w:rsidP="00B32AD4">
      <w:pPr>
        <w:pStyle w:val="Header"/>
      </w:pPr>
    </w:p>
    <w:p w:rsidR="00F36CD4" w:rsidRDefault="00F36C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Current capabilities: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1787"/>
        <w:gridCol w:w="1787"/>
        <w:gridCol w:w="1787"/>
      </w:tblGrid>
      <w:tr w:rsidR="00F36CD4" w:rsidTr="00002104">
        <w:trPr>
          <w:trHeight w:val="881"/>
        </w:trPr>
        <w:tc>
          <w:tcPr>
            <w:tcW w:w="4080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Exist</w:t>
            </w: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Don’t exist</w:t>
            </w: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824D5" w:rsidTr="00002104">
        <w:trPr>
          <w:trHeight w:val="308"/>
        </w:trPr>
        <w:tc>
          <w:tcPr>
            <w:tcW w:w="4080" w:type="dxa"/>
          </w:tcPr>
          <w:p w:rsidR="00C824D5" w:rsidRPr="00F36CD4" w:rsidRDefault="00C824D5" w:rsidP="00A9740A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Demo room</w:t>
            </w: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  <w:r>
              <w:t>Size &amp; equipment in the demo room</w:t>
            </w:r>
          </w:p>
        </w:tc>
      </w:tr>
      <w:tr w:rsidR="00F36CD4" w:rsidTr="00002104">
        <w:trPr>
          <w:trHeight w:val="308"/>
        </w:trPr>
        <w:tc>
          <w:tcPr>
            <w:tcW w:w="4080" w:type="dxa"/>
          </w:tcPr>
          <w:p w:rsidR="00F36CD4" w:rsidRPr="00F36CD4" w:rsidRDefault="00F36CD4" w:rsidP="00A9740A">
            <w:pPr>
              <w:pStyle w:val="Header"/>
              <w:rPr>
                <w:b/>
                <w:bCs/>
              </w:rPr>
            </w:pPr>
            <w:r w:rsidRPr="00F36CD4">
              <w:rPr>
                <w:b/>
                <w:bCs/>
              </w:rPr>
              <w:t xml:space="preserve">Warehousing 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F36CD4">
            <w:pPr>
              <w:pStyle w:val="Header"/>
              <w:jc w:val="right"/>
            </w:pPr>
            <w:r>
              <w:t>Equipment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Consumables (hazards)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Spare parts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8"/>
        </w:trPr>
        <w:tc>
          <w:tcPr>
            <w:tcW w:w="4080" w:type="dxa"/>
          </w:tcPr>
          <w:p w:rsidR="00F36CD4" w:rsidRPr="00F36CD4" w:rsidRDefault="007634CE" w:rsidP="007634CE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</w:t>
            </w:r>
            <w:r w:rsidR="00F36CD4" w:rsidRPr="00F36CD4">
              <w:rPr>
                <w:b/>
                <w:bCs/>
              </w:rPr>
              <w:t xml:space="preserve">support </w:t>
            </w:r>
            <w:r>
              <w:rPr>
                <w:b/>
                <w:bCs/>
              </w:rPr>
              <w:t xml:space="preserve">&amp; </w:t>
            </w:r>
            <w:r w:rsidR="00F36CD4" w:rsidRPr="00F36CD4">
              <w:rPr>
                <w:b/>
                <w:bCs/>
              </w:rPr>
              <w:t>infrastructure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 xml:space="preserve">Mechanical &amp; electronics Customer support knowhow 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Application support knowhow (3D content creation, workflow etc.)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CRM / support IT system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Call center / hotline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  <w:r>
              <w:t>Please specify here work hours / availability</w:t>
            </w: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</w:tbl>
    <w:p w:rsidR="00F36CD4" w:rsidRDefault="00F36CD4" w:rsidP="00F36CD4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Current products and solutions sold by partner:</w:t>
      </w:r>
    </w:p>
    <w:p w:rsidR="00B32AD4" w:rsidRDefault="00B32AD4" w:rsidP="00B32AD4">
      <w:pPr>
        <w:pStyle w:val="Head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3312"/>
        <w:gridCol w:w="3097"/>
      </w:tblGrid>
      <w:tr w:rsidR="00B32AD4" w:rsidTr="00A9740A">
        <w:tc>
          <w:tcPr>
            <w:tcW w:w="3428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  <w:tc>
          <w:tcPr>
            <w:tcW w:w="3428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Manufactured/Details</w:t>
            </w:r>
          </w:p>
        </w:tc>
        <w:tc>
          <w:tcPr>
            <w:tcW w:w="3429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Approx. % of total turnover</w:t>
            </w:r>
          </w:p>
        </w:tc>
      </w:tr>
      <w:tr w:rsidR="00B32AD4" w:rsidTr="00A9740A">
        <w:tc>
          <w:tcPr>
            <w:tcW w:w="3428" w:type="dxa"/>
          </w:tcPr>
          <w:p w:rsidR="00B32AD4" w:rsidRDefault="00DD246B" w:rsidP="00A9740A">
            <w:pPr>
              <w:pStyle w:val="Header"/>
            </w:pPr>
            <w:r>
              <w:t>Printing equipment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DD246B">
            <w:pPr>
              <w:pStyle w:val="Header"/>
            </w:pPr>
            <w:r>
              <w:t xml:space="preserve">3D </w:t>
            </w:r>
            <w:r w:rsidR="00DD246B">
              <w:t>printing equipment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DD246B" w:rsidP="00A9740A">
            <w:pPr>
              <w:pStyle w:val="Header"/>
            </w:pPr>
            <w:r>
              <w:t>Software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A9740A">
            <w:pPr>
              <w:pStyle w:val="Header"/>
            </w:pPr>
            <w:r>
              <w:t>Service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A9740A">
            <w:pPr>
              <w:pStyle w:val="Header"/>
            </w:pPr>
            <w:r>
              <w:t xml:space="preserve">Other  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</w:tbl>
    <w:p w:rsidR="00B32AD4" w:rsidRDefault="00B32AD4" w:rsidP="00B32AD4">
      <w:pPr>
        <w:pStyle w:val="Header"/>
      </w:pPr>
    </w:p>
    <w:p w:rsidR="00B32AD4" w:rsidRDefault="00B32AD4" w:rsidP="00B32AD4">
      <w:pPr>
        <w:pStyle w:val="Header"/>
      </w:pPr>
    </w:p>
    <w:p w:rsidR="00B32AD4" w:rsidRPr="007B5911" w:rsidRDefault="00B32AD4" w:rsidP="00B32AD4">
      <w:pPr>
        <w:pStyle w:val="Header"/>
        <w:rPr>
          <w:color w:val="000080"/>
        </w:rPr>
      </w:pPr>
      <w:r w:rsidRPr="007B5911">
        <w:rPr>
          <w:b/>
          <w:bCs/>
          <w:color w:val="000080"/>
          <w:sz w:val="28"/>
          <w:szCs w:val="28"/>
        </w:rPr>
        <w:t>Partner Marketing Information</w:t>
      </w:r>
    </w:p>
    <w:p w:rsidR="00B32AD4" w:rsidRDefault="00B32AD4" w:rsidP="00B32AD4">
      <w:pPr>
        <w:pStyle w:val="Header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 xml:space="preserve">Industries of special focus for your marketing efforts (mark all relevant) 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lastRenderedPageBreak/>
        <w:t>Large format print service providers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Commercial print houses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Exhibition construction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3D service bureaus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Scenic fabricators / themed environments fabricators</w:t>
      </w:r>
    </w:p>
    <w:p w:rsidR="00B32AD4" w:rsidRDefault="00B32AD4" w:rsidP="00B32AD4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Others: __________________________________</w:t>
      </w:r>
    </w:p>
    <w:p w:rsidR="00B32AD4" w:rsidRDefault="00B32AD4" w:rsidP="00B32AD4">
      <w:pPr>
        <w:pStyle w:val="Header"/>
        <w:ind w:left="1080"/>
      </w:pPr>
    </w:p>
    <w:p w:rsidR="007634CE" w:rsidRDefault="007634CE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Main marketing activities:</w:t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>Exhibitions</w:t>
      </w:r>
      <w:r w:rsidR="007E677B">
        <w:t xml:space="preserve"> / events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Magazine &amp; PR: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Social media: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Direct mailers / e-zine / blog: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E677B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>A</w:t>
      </w:r>
      <w:r w:rsidR="007634CE">
        <w:t xml:space="preserve">dvertising: </w:t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Others: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Estimated Market focus - % of Sales to the various segments</w:t>
      </w:r>
    </w:p>
    <w:p w:rsidR="007E677B" w:rsidRDefault="007E677B" w:rsidP="007E677B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2617"/>
        <w:gridCol w:w="2491"/>
        <w:gridCol w:w="2583"/>
      </w:tblGrid>
      <w:tr w:rsidR="00B32AD4" w:rsidTr="00333C83">
        <w:tc>
          <w:tcPr>
            <w:tcW w:w="4449" w:type="dxa"/>
            <w:gridSpan w:val="2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Markets Addressed</w:t>
            </w:r>
          </w:p>
          <w:p w:rsidR="00B32AD4" w:rsidRDefault="00B32AD4" w:rsidP="00206C49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(all products)</w:t>
            </w:r>
          </w:p>
        </w:tc>
        <w:tc>
          <w:tcPr>
            <w:tcW w:w="2491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% of turnover</w:t>
            </w:r>
          </w:p>
        </w:tc>
        <w:tc>
          <w:tcPr>
            <w:tcW w:w="2583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active customers</w:t>
            </w:r>
          </w:p>
        </w:tc>
      </w:tr>
      <w:tr w:rsidR="00B32AD4" w:rsidTr="00333C83">
        <w:trPr>
          <w:cantSplit/>
          <w:trHeight w:val="257"/>
        </w:trPr>
        <w:tc>
          <w:tcPr>
            <w:tcW w:w="1832" w:type="dxa"/>
          </w:tcPr>
          <w:p w:rsidR="00B32AD4" w:rsidRDefault="00206C49" w:rsidP="00A9740A">
            <w:pPr>
              <w:pStyle w:val="Header"/>
              <w:spacing w:before="120" w:after="120"/>
            </w:pPr>
            <w:r>
              <w:t>Print service providers</w:t>
            </w:r>
          </w:p>
        </w:tc>
        <w:tc>
          <w:tcPr>
            <w:tcW w:w="2617" w:type="dxa"/>
          </w:tcPr>
          <w:p w:rsidR="00B32AD4" w:rsidRDefault="000220AD" w:rsidP="000220AD">
            <w:pPr>
              <w:pStyle w:val="Header"/>
              <w:spacing w:before="120" w:after="120"/>
            </w:pPr>
            <w:r>
              <w:t>Small or Medium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rPr>
          <w:cantSplit/>
          <w:trHeight w:val="257"/>
        </w:trPr>
        <w:tc>
          <w:tcPr>
            <w:tcW w:w="1832" w:type="dxa"/>
          </w:tcPr>
          <w:p w:rsidR="00B32AD4" w:rsidRDefault="00206C49" w:rsidP="00A9740A">
            <w:pPr>
              <w:pStyle w:val="Header"/>
              <w:spacing w:before="120" w:after="120"/>
            </w:pPr>
            <w:r>
              <w:t>Print service providers</w:t>
            </w:r>
          </w:p>
        </w:tc>
        <w:tc>
          <w:tcPr>
            <w:tcW w:w="2617" w:type="dxa"/>
          </w:tcPr>
          <w:p w:rsidR="00B32AD4" w:rsidRDefault="000220AD" w:rsidP="000220AD">
            <w:pPr>
              <w:pStyle w:val="Header"/>
              <w:spacing w:before="120" w:after="120"/>
            </w:pPr>
            <w:r>
              <w:t>Large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333C83" w:rsidTr="00333C83">
        <w:trPr>
          <w:cantSplit/>
          <w:trHeight w:val="257"/>
        </w:trPr>
        <w:tc>
          <w:tcPr>
            <w:tcW w:w="4449" w:type="dxa"/>
            <w:gridSpan w:val="2"/>
          </w:tcPr>
          <w:p w:rsidR="00333C83" w:rsidRDefault="00333C83" w:rsidP="00A9740A">
            <w:pPr>
              <w:pStyle w:val="Header"/>
              <w:spacing w:before="120" w:after="120"/>
            </w:pPr>
            <w:r>
              <w:t>Exhibition builder</w:t>
            </w:r>
          </w:p>
        </w:tc>
        <w:tc>
          <w:tcPr>
            <w:tcW w:w="2491" w:type="dxa"/>
          </w:tcPr>
          <w:p w:rsidR="00333C83" w:rsidRDefault="00333C83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333C83" w:rsidRDefault="00333C83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0220AD" w:rsidP="00A9740A">
            <w:pPr>
              <w:pStyle w:val="Header"/>
              <w:spacing w:before="120" w:after="120"/>
            </w:pPr>
            <w:r>
              <w:t xml:space="preserve">3D </w:t>
            </w:r>
            <w:r w:rsidR="00B32AD4">
              <w:t>Service Bureaus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  <w:r>
              <w:t>Other 1 _________________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  <w:r>
              <w:t>Other 2 __________________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</w:tbl>
    <w:p w:rsidR="00B32AD4" w:rsidRDefault="00B32AD4" w:rsidP="00B32AD4">
      <w:pPr>
        <w:pStyle w:val="Header"/>
        <w:spacing w:line="360" w:lineRule="auto"/>
        <w:rPr>
          <w:b/>
          <w:bCs/>
          <w:color w:val="333399"/>
          <w:sz w:val="28"/>
        </w:rPr>
      </w:pPr>
    </w:p>
    <w:p w:rsidR="00C824D5" w:rsidRDefault="00C824D5">
      <w:pPr>
        <w:rPr>
          <w:b/>
          <w:bCs/>
          <w:color w:val="333399"/>
          <w:sz w:val="28"/>
          <w:szCs w:val="28"/>
        </w:rPr>
      </w:pPr>
      <w:r>
        <w:br w:type="page"/>
      </w:r>
    </w:p>
    <w:p w:rsidR="00C824D5" w:rsidRDefault="00C824D5" w:rsidP="00B52A25">
      <w:pPr>
        <w:pStyle w:val="Caption"/>
      </w:pPr>
    </w:p>
    <w:p w:rsidR="00C824D5" w:rsidRDefault="00C824D5" w:rsidP="00B52A25">
      <w:pPr>
        <w:pStyle w:val="Caption"/>
      </w:pPr>
    </w:p>
    <w:p w:rsidR="00B32AD4" w:rsidRDefault="00B32AD4" w:rsidP="00B52A25">
      <w:pPr>
        <w:pStyle w:val="Caption"/>
      </w:pPr>
      <w:r>
        <w:t xml:space="preserve">Partner &amp; </w:t>
      </w:r>
      <w:r w:rsidR="00B52A25">
        <w:t>Massivit</w:t>
      </w:r>
    </w:p>
    <w:p w:rsidR="00B32AD4" w:rsidRDefault="00B32AD4" w:rsidP="00B32AD4">
      <w:pPr>
        <w:pStyle w:val="Header"/>
        <w:rPr>
          <w:b/>
          <w:bCs/>
          <w:sz w:val="28"/>
          <w:szCs w:val="28"/>
        </w:rPr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 xml:space="preserve">Partner staff </w:t>
      </w:r>
      <w:r w:rsidR="007E677B">
        <w:t xml:space="preserve">that could be </w:t>
      </w:r>
      <w:r>
        <w:t xml:space="preserve">dedicated to </w:t>
      </w:r>
      <w:r w:rsidR="00B52A25">
        <w:t>Massivit</w:t>
      </w:r>
      <w:r>
        <w:t xml:space="preserve"> business:-</w:t>
      </w:r>
    </w:p>
    <w:p w:rsidR="007E677B" w:rsidRDefault="007E677B" w:rsidP="007E677B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6"/>
        <w:gridCol w:w="2508"/>
        <w:gridCol w:w="2154"/>
        <w:gridCol w:w="3685"/>
      </w:tblGrid>
      <w:tr w:rsidR="007E677B" w:rsidTr="007E677B">
        <w:tc>
          <w:tcPr>
            <w:tcW w:w="1996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</w:rPr>
              <w:t xml:space="preserve">Area of </w:t>
            </w:r>
            <w:r>
              <w:rPr>
                <w:rFonts w:hint="cs"/>
                <w:b/>
                <w:bCs/>
                <w:lang w:bidi="he-IL"/>
              </w:rPr>
              <w:t>activity</w:t>
            </w:r>
          </w:p>
        </w:tc>
        <w:tc>
          <w:tcPr>
            <w:tcW w:w="2508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4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3685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Background &amp; knowhow</w:t>
            </w: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Demo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</w:tbl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</w:p>
    <w:p w:rsidR="00B32AD4" w:rsidRDefault="00B32AD4" w:rsidP="004D15EF">
      <w:pPr>
        <w:pStyle w:val="Caption"/>
      </w:pPr>
      <w:r>
        <w:t xml:space="preserve">Partner – </w:t>
      </w:r>
      <w:r w:rsidR="00C824D5">
        <w:t>Suggested A</w:t>
      </w:r>
      <w:r>
        <w:t>ction Plan</w:t>
      </w:r>
    </w:p>
    <w:p w:rsidR="00B32AD4" w:rsidRDefault="00B32AD4" w:rsidP="00B32AD4"/>
    <w:p w:rsidR="004D15EF" w:rsidRDefault="004D15EF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Strategy: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 xml:space="preserve">Manner of business Massivit – partner 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Manner of business partner - customer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Financing of customers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Order methods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Installation, warranty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Customer support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Consumables</w:t>
      </w:r>
    </w:p>
    <w:p w:rsidR="000E5C85" w:rsidRDefault="000E5C85" w:rsidP="004D15EF">
      <w:pPr>
        <w:pStyle w:val="Header"/>
        <w:tabs>
          <w:tab w:val="clear" w:pos="4320"/>
          <w:tab w:val="clear" w:pos="8640"/>
        </w:tabs>
        <w:ind w:left="360"/>
      </w:pPr>
      <w:r>
        <w:t xml:space="preserve">Partnerships 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Other</w:t>
      </w:r>
    </w:p>
    <w:p w:rsidR="004D15EF" w:rsidRP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</w:p>
    <w:p w:rsidR="003640A4" w:rsidRPr="003640A4" w:rsidRDefault="003640A4" w:rsidP="003640A4">
      <w:pPr>
        <w:numPr>
          <w:ilvl w:val="0"/>
          <w:numId w:val="2"/>
        </w:numPr>
        <w:rPr>
          <w:bCs/>
          <w:lang w:eastAsia="zh-TW"/>
        </w:rPr>
      </w:pPr>
      <w:r w:rsidRPr="003640A4">
        <w:rPr>
          <w:bCs/>
          <w:lang w:eastAsia="zh-TW"/>
        </w:rPr>
        <w:t>In your opinion, which industries are the target for Massivit in your region:</w:t>
      </w:r>
    </w:p>
    <w:p w:rsidR="003640A4" w:rsidRPr="003640A4" w:rsidRDefault="003640A4" w:rsidP="003640A4">
      <w:pPr>
        <w:ind w:left="720"/>
        <w:rPr>
          <w:bCs/>
        </w:rPr>
      </w:pPr>
    </w:p>
    <w:p w:rsidR="003640A4" w:rsidRDefault="003640A4" w:rsidP="003640A4">
      <w:pPr>
        <w:numPr>
          <w:ilvl w:val="0"/>
          <w:numId w:val="5"/>
        </w:numPr>
      </w:pPr>
      <w:r>
        <w:t>____________________</w:t>
      </w:r>
    </w:p>
    <w:p w:rsidR="003640A4" w:rsidRDefault="003640A4" w:rsidP="003640A4">
      <w:pPr>
        <w:numPr>
          <w:ilvl w:val="0"/>
          <w:numId w:val="5"/>
        </w:numPr>
        <w:rPr>
          <w:u w:val="single"/>
        </w:rPr>
      </w:pPr>
      <w:r>
        <w:t>____________________</w:t>
      </w:r>
    </w:p>
    <w:p w:rsidR="003640A4" w:rsidRDefault="003640A4" w:rsidP="003640A4">
      <w:pPr>
        <w:ind w:left="1440"/>
        <w:rPr>
          <w:u w:val="single"/>
        </w:rPr>
      </w:pPr>
      <w:r>
        <w:t xml:space="preserve">3.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_______________</w:t>
      </w:r>
    </w:p>
    <w:p w:rsidR="003640A4" w:rsidRDefault="003640A4" w:rsidP="003640A4">
      <w:pPr>
        <w:rPr>
          <w:b/>
          <w:lang w:eastAsia="zh-TW"/>
        </w:rPr>
      </w:pPr>
    </w:p>
    <w:p w:rsidR="00CF1947" w:rsidRDefault="00CF1947" w:rsidP="00CF194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What do you view as main opportunities for distributing Massivit products in your region</w:t>
      </w:r>
    </w:p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428"/>
        <w:gridCol w:w="2302"/>
        <w:gridCol w:w="2367"/>
      </w:tblGrid>
      <w:tr w:rsidR="00CF1947" w:rsidTr="00A9740A"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Opportunity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Market condition / background 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you use it</w:t>
            </w:r>
          </w:p>
        </w:tc>
        <w:tc>
          <w:tcPr>
            <w:tcW w:w="2572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Massivit help you</w:t>
            </w:r>
          </w:p>
        </w:tc>
      </w:tr>
      <w:tr w:rsidR="00CF1947" w:rsidTr="00A9740A">
        <w:trPr>
          <w:trHeight w:val="678"/>
        </w:trPr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</w:tbl>
    <w:p w:rsidR="00CF1947" w:rsidRDefault="00CF1947" w:rsidP="00CF1947">
      <w:pPr>
        <w:pStyle w:val="Header"/>
      </w:pPr>
    </w:p>
    <w:p w:rsidR="00CF1947" w:rsidRDefault="00CF1947" w:rsidP="00CF1947">
      <w:pPr>
        <w:pStyle w:val="Header"/>
        <w:spacing w:line="360" w:lineRule="auto"/>
        <w:rPr>
          <w:b/>
          <w:bCs/>
          <w:color w:val="333399"/>
          <w:sz w:val="28"/>
        </w:rPr>
      </w:pPr>
      <w:r>
        <w:rPr>
          <w:b/>
          <w:bCs/>
          <w:color w:val="333399"/>
          <w:sz w:val="28"/>
        </w:rPr>
        <w:t>Competition &amp; barriers</w:t>
      </w:r>
    </w:p>
    <w:p w:rsidR="00CF1947" w:rsidRDefault="00CF1947" w:rsidP="00CF1947">
      <w:pPr>
        <w:pStyle w:val="Header"/>
      </w:pPr>
    </w:p>
    <w:p w:rsidR="00CF1947" w:rsidRPr="004D15EF" w:rsidRDefault="00CF1947" w:rsidP="00CF1947">
      <w:pPr>
        <w:numPr>
          <w:ilvl w:val="0"/>
          <w:numId w:val="2"/>
        </w:numPr>
        <w:rPr>
          <w:bCs/>
          <w:lang w:eastAsia="zh-TW"/>
        </w:rPr>
      </w:pPr>
      <w:r w:rsidRPr="004D15EF">
        <w:rPr>
          <w:bCs/>
          <w:lang w:eastAsia="zh-TW"/>
        </w:rPr>
        <w:t xml:space="preserve">Who do you think </w:t>
      </w:r>
      <w:r>
        <w:rPr>
          <w:bCs/>
          <w:lang w:eastAsia="zh-TW"/>
        </w:rPr>
        <w:t>are</w:t>
      </w:r>
      <w:r w:rsidRPr="004D15EF">
        <w:rPr>
          <w:bCs/>
          <w:lang w:eastAsia="zh-TW"/>
        </w:rPr>
        <w:t xml:space="preserve"> the </w:t>
      </w:r>
      <w:r>
        <w:rPr>
          <w:bCs/>
          <w:lang w:eastAsia="zh-TW"/>
        </w:rPr>
        <w:t xml:space="preserve">main </w:t>
      </w:r>
      <w:r w:rsidRPr="004D15EF">
        <w:rPr>
          <w:bCs/>
          <w:lang w:eastAsia="zh-TW"/>
        </w:rPr>
        <w:t>competitor</w:t>
      </w:r>
      <w:r>
        <w:rPr>
          <w:bCs/>
          <w:lang w:eastAsia="zh-TW"/>
        </w:rPr>
        <w:t>s</w:t>
      </w:r>
      <w:r w:rsidRPr="004D15EF">
        <w:rPr>
          <w:bCs/>
          <w:lang w:eastAsia="zh-TW"/>
        </w:rPr>
        <w:t xml:space="preserve"> in your region?</w:t>
      </w:r>
    </w:p>
    <w:p w:rsidR="00CF1947" w:rsidRDefault="00CF1947" w:rsidP="00CF1947">
      <w:pPr>
        <w:ind w:left="360"/>
        <w:rPr>
          <w:b/>
          <w:color w:val="FF0000"/>
          <w:u w:val="single"/>
        </w:rPr>
      </w:pPr>
    </w:p>
    <w:p w:rsidR="00CF1947" w:rsidRPr="007F716F" w:rsidRDefault="00CF1947" w:rsidP="00CF1947">
      <w:pPr>
        <w:ind w:left="360"/>
        <w:rPr>
          <w:bCs/>
          <w:color w:val="FF0000"/>
          <w:u w:val="single"/>
        </w:rPr>
      </w:pPr>
      <w:r w:rsidRPr="007F716F">
        <w:rPr>
          <w:bCs/>
          <w:color w:val="FF0000"/>
          <w:u w:val="single"/>
        </w:rPr>
        <w:t xml:space="preserve">Competitors name: 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Service:  </w:t>
      </w:r>
      <w:r w:rsidRPr="007F716F">
        <w:rPr>
          <w:bCs/>
          <w:u w:val="single"/>
        </w:rPr>
        <w:tab/>
        <w:t>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Other issues:   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color w:val="FF0000"/>
          <w:u w:val="single"/>
        </w:rPr>
      </w:pPr>
      <w:r w:rsidRPr="007F716F">
        <w:rPr>
          <w:bCs/>
          <w:color w:val="FF0000"/>
          <w:u w:val="single"/>
        </w:rPr>
        <w:t xml:space="preserve">Competitors name: 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lastRenderedPageBreak/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Service:  </w:t>
      </w:r>
      <w:r w:rsidRPr="007F716F">
        <w:rPr>
          <w:bCs/>
          <w:u w:val="single"/>
        </w:rPr>
        <w:tab/>
        <w:t>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Other issues: ______________________________________________</w:t>
      </w:r>
    </w:p>
    <w:p w:rsidR="00CF1947" w:rsidRPr="007F716F" w:rsidRDefault="00CF1947" w:rsidP="00CF1947">
      <w:pPr>
        <w:ind w:left="360"/>
        <w:rPr>
          <w:bCs/>
          <w:rtl/>
          <w:lang w:bidi="he-IL"/>
        </w:rPr>
      </w:pPr>
    </w:p>
    <w:p w:rsidR="00CF1947" w:rsidRDefault="00CF1947" w:rsidP="00CF1947">
      <w:pPr>
        <w:ind w:left="360"/>
        <w:rPr>
          <w:bCs/>
          <w:lang w:eastAsia="zh-TW"/>
        </w:rPr>
      </w:pPr>
    </w:p>
    <w:p w:rsidR="00CF1947" w:rsidRDefault="00CF1947" w:rsidP="00CF1947">
      <w:pPr>
        <w:numPr>
          <w:ilvl w:val="0"/>
          <w:numId w:val="2"/>
        </w:numPr>
        <w:rPr>
          <w:bCs/>
          <w:lang w:eastAsia="zh-TW"/>
        </w:rPr>
      </w:pPr>
      <w:r>
        <w:rPr>
          <w:bCs/>
          <w:lang w:eastAsia="zh-TW"/>
        </w:rPr>
        <w:t>Any o</w:t>
      </w:r>
      <w:r w:rsidRPr="000E5C85">
        <w:rPr>
          <w:bCs/>
          <w:lang w:eastAsia="zh-TW"/>
        </w:rPr>
        <w:t xml:space="preserve">ther key players </w:t>
      </w:r>
      <w:r>
        <w:rPr>
          <w:bCs/>
          <w:lang w:eastAsia="zh-TW"/>
        </w:rPr>
        <w:t>in the market / industry in your region?</w:t>
      </w:r>
    </w:p>
    <w:p w:rsidR="00CF1947" w:rsidRPr="007F716F" w:rsidRDefault="00CF1947" w:rsidP="00CF1947">
      <w:pPr>
        <w:ind w:left="360"/>
        <w:rPr>
          <w:bCs/>
          <w:lang w:eastAsia="zh-TW"/>
        </w:rPr>
      </w:pPr>
    </w:p>
    <w:p w:rsidR="00CF1947" w:rsidRPr="000E5C85" w:rsidRDefault="00CF1947" w:rsidP="00CF1947">
      <w:pPr>
        <w:ind w:left="360"/>
        <w:rPr>
          <w:bCs/>
          <w:u w:val="single"/>
        </w:rPr>
      </w:pPr>
      <w:r>
        <w:rPr>
          <w:bCs/>
          <w:color w:val="FF0000"/>
          <w:u w:val="single"/>
        </w:rPr>
        <w:t>Player</w:t>
      </w:r>
      <w:r w:rsidRPr="007F716F">
        <w:rPr>
          <w:bCs/>
          <w:color w:val="FF0000"/>
          <w:u w:val="single"/>
        </w:rPr>
        <w:t xml:space="preserve"> name: </w:t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 w:rsidRPr="000E5C85">
        <w:rPr>
          <w:bCs/>
          <w:u w:val="single"/>
        </w:rPr>
        <w:t xml:space="preserve">Players </w:t>
      </w:r>
      <w:r>
        <w:rPr>
          <w:bCs/>
          <w:u w:val="single"/>
        </w:rPr>
        <w:t>products / services</w:t>
      </w:r>
      <w:r w:rsidRPr="000E5C85">
        <w:rPr>
          <w:bCs/>
          <w:u w:val="single"/>
        </w:rPr>
        <w:t>:</w:t>
      </w:r>
      <w:r w:rsidRPr="000E5C85">
        <w:rPr>
          <w:bCs/>
          <w:u w:val="single"/>
        </w:rPr>
        <w:tab/>
      </w:r>
      <w:r w:rsidRPr="000E5C85">
        <w:rPr>
          <w:bCs/>
          <w:u w:val="single"/>
        </w:rPr>
        <w:tab/>
      </w:r>
      <w:r w:rsidRPr="000E5C85">
        <w:rPr>
          <w:bCs/>
          <w:u w:val="single"/>
        </w:rPr>
        <w:tab/>
      </w:r>
    </w:p>
    <w:p w:rsidR="00CF1947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>
        <w:rPr>
          <w:bCs/>
        </w:rPr>
        <w:t>Relevancy to Massivit products</w:t>
      </w:r>
      <w:r w:rsidRPr="007F716F">
        <w:rPr>
          <w:bCs/>
        </w:rPr>
        <w:t xml:space="preserve">:   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_____________________________</w:t>
      </w:r>
    </w:p>
    <w:p w:rsidR="00CF1947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Default="00CF1947" w:rsidP="00CF1947">
      <w:pPr>
        <w:rPr>
          <w:b/>
          <w:lang w:eastAsia="zh-TW"/>
        </w:rPr>
      </w:pPr>
    </w:p>
    <w:p w:rsidR="00CF1947" w:rsidRDefault="00CF1947" w:rsidP="00CF194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What do you view as main barriers / objections / difficulties for distributing Massivit products in your region</w:t>
      </w:r>
    </w:p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2441"/>
        <w:gridCol w:w="2335"/>
        <w:gridCol w:w="2386"/>
      </w:tblGrid>
      <w:tr w:rsidR="00CF1947" w:rsidTr="00A9740A"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Barrier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Market condition / background 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you coop with it</w:t>
            </w:r>
          </w:p>
        </w:tc>
        <w:tc>
          <w:tcPr>
            <w:tcW w:w="2572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Massivit help you</w:t>
            </w:r>
          </w:p>
        </w:tc>
      </w:tr>
      <w:tr w:rsidR="00CF1947" w:rsidTr="00A9740A">
        <w:trPr>
          <w:trHeight w:val="678"/>
        </w:trPr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</w:tbl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p w:rsidR="00CF1947" w:rsidRDefault="00CF1947" w:rsidP="00CF1947">
      <w:pPr>
        <w:pStyle w:val="Header"/>
        <w:spacing w:line="360" w:lineRule="auto"/>
        <w:rPr>
          <w:b/>
          <w:bCs/>
          <w:color w:val="333399"/>
          <w:sz w:val="28"/>
        </w:rPr>
      </w:pPr>
      <w:r>
        <w:rPr>
          <w:b/>
          <w:bCs/>
          <w:color w:val="333399"/>
          <w:sz w:val="28"/>
        </w:rPr>
        <w:t>Plan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Marketing Plan and activities - Please specify activities such as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lastRenderedPageBreak/>
        <w:t>Direct mailer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Advertising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Seminars /Trade shows/Exhibitions/Open Houses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Press Events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 xml:space="preserve">Others </w:t>
      </w:r>
    </w:p>
    <w:p w:rsidR="00B32AD4" w:rsidRDefault="00B32AD4" w:rsidP="00B32AD4">
      <w:pPr>
        <w:pStyle w:val="Header"/>
        <w:ind w:left="607"/>
      </w:pPr>
    </w:p>
    <w:p w:rsidR="00C824D5" w:rsidRDefault="00C824D5" w:rsidP="00B52A25">
      <w:pPr>
        <w:pStyle w:val="Header"/>
        <w:keepNext/>
        <w:rPr>
          <w:b/>
          <w:bCs/>
          <w:color w:val="FF6600"/>
          <w:sz w:val="28"/>
          <w:szCs w:val="28"/>
        </w:rPr>
      </w:pPr>
    </w:p>
    <w:p w:rsidR="00B32AD4" w:rsidRDefault="00B32AD4" w:rsidP="000E6996">
      <w:pPr>
        <w:pStyle w:val="Header"/>
        <w:keepNext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January – June 20</w:t>
      </w:r>
      <w:r w:rsidR="00B52A25">
        <w:rPr>
          <w:b/>
          <w:bCs/>
          <w:color w:val="FF6600"/>
          <w:sz w:val="28"/>
          <w:szCs w:val="28"/>
        </w:rPr>
        <w:t>1</w:t>
      </w:r>
      <w:r w:rsidR="000E6996">
        <w:rPr>
          <w:b/>
          <w:bCs/>
          <w:color w:val="FF6600"/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9"/>
        <w:gridCol w:w="5094"/>
        <w:gridCol w:w="1643"/>
      </w:tblGrid>
      <w:tr w:rsidR="00B32AD4" w:rsidTr="00A9740A">
        <w:tc>
          <w:tcPr>
            <w:tcW w:w="2835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activity</w:t>
            </w:r>
          </w:p>
        </w:tc>
        <w:tc>
          <w:tcPr>
            <w:tcW w:w="5193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the planned activity</w:t>
            </w:r>
          </w:p>
        </w:tc>
        <w:tc>
          <w:tcPr>
            <w:tcW w:w="1664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</w:tbl>
    <w:p w:rsidR="00B32AD4" w:rsidRDefault="00B32AD4" w:rsidP="00B32AD4">
      <w:pPr>
        <w:pStyle w:val="Header"/>
        <w:rPr>
          <w:b/>
          <w:bCs/>
          <w:color w:val="FF6600"/>
          <w:sz w:val="28"/>
          <w:szCs w:val="28"/>
        </w:rPr>
      </w:pPr>
    </w:p>
    <w:p w:rsidR="00B32AD4" w:rsidRDefault="00B32AD4" w:rsidP="000E6996">
      <w:pPr>
        <w:pStyle w:val="Header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July-December 20</w:t>
      </w:r>
      <w:r w:rsidR="00B52A25">
        <w:rPr>
          <w:b/>
          <w:bCs/>
          <w:color w:val="FF6600"/>
          <w:sz w:val="28"/>
          <w:szCs w:val="28"/>
        </w:rPr>
        <w:t>1</w:t>
      </w:r>
      <w:r w:rsidR="000E6996">
        <w:rPr>
          <w:b/>
          <w:bCs/>
          <w:color w:val="FF6600"/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9"/>
        <w:gridCol w:w="5094"/>
        <w:gridCol w:w="1643"/>
      </w:tblGrid>
      <w:tr w:rsidR="00B32AD4" w:rsidTr="000E6996">
        <w:tc>
          <w:tcPr>
            <w:tcW w:w="2789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activity</w:t>
            </w:r>
          </w:p>
        </w:tc>
        <w:tc>
          <w:tcPr>
            <w:tcW w:w="5094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the planned activity</w:t>
            </w:r>
          </w:p>
        </w:tc>
        <w:tc>
          <w:tcPr>
            <w:tcW w:w="1643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</w:tbl>
    <w:p w:rsidR="004D15EF" w:rsidRDefault="004D15EF" w:rsidP="00B32AD4">
      <w:pPr>
        <w:pStyle w:val="Header"/>
        <w:spacing w:after="240" w:line="480" w:lineRule="auto"/>
      </w:pPr>
    </w:p>
    <w:p w:rsidR="00B32AD4" w:rsidRPr="002D6271" w:rsidRDefault="00B32AD4" w:rsidP="000E69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u w:val="single"/>
        </w:rPr>
      </w:pPr>
      <w:r>
        <w:t>Demonstration equipment  to be purchased in 20</w:t>
      </w:r>
      <w:r w:rsidR="00B52A25">
        <w:t>1</w:t>
      </w:r>
      <w:r w:rsidR="000E6996">
        <w:t>7</w:t>
      </w:r>
      <w:r>
        <w:t xml:space="preserve">: </w:t>
      </w:r>
      <w:r w:rsidRPr="002D6271">
        <w:rPr>
          <w:u w:val="single"/>
        </w:rPr>
        <w:t>Yes / No</w:t>
      </w:r>
    </w:p>
    <w:p w:rsidR="000E6996" w:rsidRDefault="000E6996">
      <w:r>
        <w:br w:type="page"/>
      </w:r>
    </w:p>
    <w:p w:rsidR="00B52A25" w:rsidRDefault="00B52A25" w:rsidP="00B52A25">
      <w:pPr>
        <w:pStyle w:val="Header"/>
        <w:tabs>
          <w:tab w:val="clear" w:pos="4320"/>
          <w:tab w:val="clear" w:pos="8640"/>
        </w:tabs>
        <w:spacing w:line="480" w:lineRule="auto"/>
        <w:ind w:left="360"/>
      </w:pPr>
    </w:p>
    <w:p w:rsidR="00B32AD4" w:rsidRDefault="00B32AD4" w:rsidP="000E69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480" w:lineRule="auto"/>
      </w:pPr>
      <w:r>
        <w:t xml:space="preserve">Sales </w:t>
      </w:r>
      <w:r w:rsidR="00B52A25">
        <w:t>estimate</w:t>
      </w:r>
      <w:r>
        <w:t xml:space="preserve"> </w:t>
      </w:r>
      <w:r w:rsidR="00B52A25">
        <w:t>2017</w:t>
      </w:r>
      <w:r>
        <w:t>:</w:t>
      </w:r>
    </w:p>
    <w:tbl>
      <w:tblPr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07"/>
        <w:gridCol w:w="1307"/>
        <w:gridCol w:w="1179"/>
        <w:gridCol w:w="1179"/>
      </w:tblGrid>
      <w:tr w:rsidR="00E826A5" w:rsidTr="00E826A5">
        <w:tc>
          <w:tcPr>
            <w:tcW w:w="3299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shd w:val="clear" w:color="auto" w:fill="E0E0E0"/>
          </w:tcPr>
          <w:p w:rsidR="00E826A5" w:rsidRDefault="00E826A5" w:rsidP="00B52A25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Q1/2017</w:t>
            </w:r>
          </w:p>
        </w:tc>
        <w:tc>
          <w:tcPr>
            <w:tcW w:w="1307" w:type="dxa"/>
            <w:shd w:val="clear" w:color="auto" w:fill="E0E0E0"/>
          </w:tcPr>
          <w:p w:rsidR="00E826A5" w:rsidRDefault="00E826A5" w:rsidP="00B52A25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Q2/2017</w:t>
            </w:r>
          </w:p>
        </w:tc>
        <w:tc>
          <w:tcPr>
            <w:tcW w:w="1179" w:type="dxa"/>
            <w:shd w:val="clear" w:color="auto" w:fill="E0E0E0"/>
          </w:tcPr>
          <w:p w:rsidR="00E826A5" w:rsidRDefault="00E826A5" w:rsidP="000E6996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Q3/2017</w:t>
            </w:r>
          </w:p>
        </w:tc>
        <w:tc>
          <w:tcPr>
            <w:tcW w:w="1179" w:type="dxa"/>
            <w:shd w:val="clear" w:color="auto" w:fill="E0E0E0"/>
          </w:tcPr>
          <w:p w:rsidR="00E826A5" w:rsidRDefault="00E826A5" w:rsidP="000E6996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Q4/2017</w:t>
            </w:r>
          </w:p>
        </w:tc>
      </w:tr>
      <w:tr w:rsidR="00E826A5" w:rsidTr="00E826A5">
        <w:tc>
          <w:tcPr>
            <w:tcW w:w="3299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rPr>
                <w:lang w:val="fr-BE"/>
              </w:rPr>
            </w:pPr>
            <w:r>
              <w:t>Massivit 1800 (units)</w:t>
            </w:r>
          </w:p>
        </w:tc>
        <w:tc>
          <w:tcPr>
            <w:tcW w:w="1307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shd w:val="clear" w:color="auto" w:fill="E0E0E0"/>
          </w:tcPr>
          <w:p w:rsidR="00E826A5" w:rsidRDefault="00E826A5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</w:tr>
    </w:tbl>
    <w:p w:rsidR="00B32AD4" w:rsidRDefault="00B32AD4" w:rsidP="00B32AD4">
      <w:pPr>
        <w:pStyle w:val="Header"/>
      </w:pPr>
    </w:p>
    <w:p w:rsidR="007F716F" w:rsidRDefault="007F716F" w:rsidP="007F716F">
      <w:pPr>
        <w:ind w:left="360"/>
        <w:rPr>
          <w:bCs/>
          <w:lang w:eastAsia="zh-TW"/>
        </w:rPr>
      </w:pPr>
    </w:p>
    <w:p w:rsidR="003640A4" w:rsidRPr="004D15EF" w:rsidRDefault="003640A4" w:rsidP="003640A4">
      <w:pPr>
        <w:numPr>
          <w:ilvl w:val="0"/>
          <w:numId w:val="2"/>
        </w:numPr>
        <w:rPr>
          <w:bCs/>
          <w:lang w:eastAsia="zh-TW"/>
        </w:rPr>
      </w:pPr>
      <w:r w:rsidRPr="004D15EF">
        <w:rPr>
          <w:bCs/>
          <w:lang w:eastAsia="zh-TW"/>
        </w:rPr>
        <w:t>Please list 3-5 prospects. You can mark more than one system if applicable.</w:t>
      </w:r>
    </w:p>
    <w:p w:rsidR="003640A4" w:rsidRPr="004D15EF" w:rsidRDefault="003640A4" w:rsidP="003640A4">
      <w:pPr>
        <w:rPr>
          <w:bCs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2496"/>
      </w:tblGrid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jc w:val="center"/>
              <w:rPr>
                <w:bCs/>
                <w:u w:val="single"/>
                <w:lang w:eastAsia="zh-TW"/>
              </w:rPr>
            </w:pPr>
            <w:r w:rsidRPr="004D15EF">
              <w:rPr>
                <w:bCs/>
                <w:u w:val="single"/>
                <w:lang w:eastAsia="zh-TW"/>
              </w:rPr>
              <w:t>Prospect name</w:t>
            </w:r>
          </w:p>
        </w:tc>
        <w:tc>
          <w:tcPr>
            <w:tcW w:w="2496" w:type="dxa"/>
          </w:tcPr>
          <w:p w:rsidR="003640A4" w:rsidRPr="004D15EF" w:rsidRDefault="003640A4" w:rsidP="00A9740A">
            <w:pPr>
              <w:jc w:val="center"/>
              <w:rPr>
                <w:bCs/>
                <w:u w:val="single"/>
                <w:lang w:eastAsia="zh-TW"/>
              </w:rPr>
            </w:pPr>
            <w:r w:rsidRPr="004D15EF">
              <w:rPr>
                <w:bCs/>
                <w:u w:val="single"/>
                <w:lang w:eastAsia="zh-TW"/>
              </w:rPr>
              <w:t>Short description</w:t>
            </w: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</w:tbl>
    <w:p w:rsidR="003640A4" w:rsidRDefault="003640A4" w:rsidP="00B32AD4">
      <w:pPr>
        <w:rPr>
          <w:b/>
          <w:lang w:eastAsia="zh-TW"/>
        </w:rPr>
      </w:pPr>
    </w:p>
    <w:p w:rsidR="00571C03" w:rsidRDefault="00571C03" w:rsidP="00B32AD4">
      <w:pPr>
        <w:rPr>
          <w:b/>
          <w:lang w:eastAsia="zh-TW"/>
        </w:rPr>
      </w:pPr>
    </w:p>
    <w:p w:rsidR="00571C03" w:rsidRDefault="00571C03" w:rsidP="00B32AD4">
      <w:pPr>
        <w:rPr>
          <w:b/>
          <w:lang w:eastAsia="zh-TW"/>
        </w:rPr>
      </w:pPr>
    </w:p>
    <w:p w:rsidR="00571C03" w:rsidRPr="007B5911" w:rsidRDefault="00571C03" w:rsidP="00571C03">
      <w:pPr>
        <w:pStyle w:val="Header"/>
        <w:jc w:val="center"/>
        <w:rPr>
          <w:rFonts w:ascii="Trebuchet MS" w:hAnsi="Trebuchet MS"/>
          <w:color w:val="333399"/>
          <w:sz w:val="36"/>
          <w:szCs w:val="36"/>
        </w:rPr>
      </w:pPr>
      <w:r w:rsidRPr="007B5911">
        <w:rPr>
          <w:rFonts w:ascii="Trebuchet MS" w:hAnsi="Trebuchet MS"/>
          <w:color w:val="333399"/>
          <w:sz w:val="36"/>
          <w:szCs w:val="36"/>
        </w:rPr>
        <w:t>Thank you for completing your</w:t>
      </w:r>
    </w:p>
    <w:p w:rsidR="00571C03" w:rsidRPr="007B5911" w:rsidRDefault="00571C03" w:rsidP="00CF1947">
      <w:pPr>
        <w:pStyle w:val="Header"/>
        <w:jc w:val="center"/>
        <w:rPr>
          <w:rFonts w:ascii="Trebuchet MS" w:hAnsi="Trebuchet MS"/>
          <w:color w:val="333399"/>
          <w:sz w:val="36"/>
          <w:szCs w:val="36"/>
        </w:rPr>
      </w:pPr>
      <w:r>
        <w:rPr>
          <w:rFonts w:ascii="Trebuchet MS" w:hAnsi="Trebuchet MS"/>
          <w:color w:val="333399"/>
          <w:sz w:val="36"/>
          <w:szCs w:val="36"/>
        </w:rPr>
        <w:t>Massivit</w:t>
      </w:r>
      <w:r w:rsidRPr="007B5911">
        <w:rPr>
          <w:rFonts w:ascii="Trebuchet MS" w:hAnsi="Trebuchet MS"/>
          <w:color w:val="333399"/>
          <w:sz w:val="36"/>
          <w:szCs w:val="36"/>
        </w:rPr>
        <w:t xml:space="preserve"> </w:t>
      </w:r>
      <w:r w:rsidR="00CF1947">
        <w:rPr>
          <w:rFonts w:ascii="Trebuchet MS" w:hAnsi="Trebuchet MS"/>
          <w:color w:val="333399"/>
          <w:sz w:val="36"/>
          <w:szCs w:val="36"/>
        </w:rPr>
        <w:t>Inquiry &amp; initial Business Plan</w:t>
      </w:r>
    </w:p>
    <w:p w:rsidR="00571C03" w:rsidRPr="007B5911" w:rsidRDefault="00571C03" w:rsidP="00571C03">
      <w:pPr>
        <w:pStyle w:val="Header"/>
        <w:jc w:val="center"/>
        <w:rPr>
          <w:rFonts w:ascii="Trebuchet MS" w:hAnsi="Trebuchet MS"/>
          <w:color w:val="FF6600"/>
          <w:sz w:val="36"/>
          <w:szCs w:val="36"/>
        </w:rPr>
      </w:pPr>
      <w:r w:rsidRPr="007B5911">
        <w:rPr>
          <w:rFonts w:ascii="Trebuchet MS" w:hAnsi="Trebuchet MS"/>
          <w:color w:val="FF6600"/>
          <w:sz w:val="36"/>
          <w:szCs w:val="36"/>
        </w:rPr>
        <w:t>We wish you a very successful year!</w:t>
      </w:r>
    </w:p>
    <w:p w:rsidR="00571C03" w:rsidRPr="00571C03" w:rsidRDefault="00571C03" w:rsidP="00571C03">
      <w:pPr>
        <w:pStyle w:val="Caption"/>
      </w:pPr>
    </w:p>
    <w:sectPr w:rsidR="00571C03" w:rsidRPr="00571C03" w:rsidSect="00B77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552" w:right="1797" w:bottom="1440" w:left="567" w:header="425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C42" w:rsidRDefault="00615C42" w:rsidP="00EB51E1">
      <w:r>
        <w:separator/>
      </w:r>
    </w:p>
  </w:endnote>
  <w:endnote w:type="continuationSeparator" w:id="0">
    <w:p w:rsidR="00615C42" w:rsidRDefault="00615C42" w:rsidP="00E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EB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86585C" w:rsidP="00317843">
    <w:pPr>
      <w:pStyle w:val="Footer"/>
      <w:ind w:left="4320" w:hanging="4320"/>
    </w:pPr>
    <w:r>
      <w:rPr>
        <w:noProof/>
        <w:lang w:bidi="he-IL"/>
      </w:rPr>
      <w:drawing>
        <wp:inline distT="0" distB="0" distL="0" distR="0">
          <wp:extent cx="6743700" cy="609600"/>
          <wp:effectExtent l="0" t="0" r="0" b="0"/>
          <wp:docPr id="19" name="Picture 19" descr="letter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EB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C42" w:rsidRDefault="00615C42" w:rsidP="00EB51E1">
      <w:r>
        <w:separator/>
      </w:r>
    </w:p>
  </w:footnote>
  <w:footnote w:type="continuationSeparator" w:id="0">
    <w:p w:rsidR="00615C42" w:rsidRDefault="00615C42" w:rsidP="00EB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EB5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86585C" w:rsidP="00EB51E1">
    <w:pPr>
      <w:pStyle w:val="Header"/>
      <w:ind w:left="-284" w:firstLine="284"/>
    </w:pPr>
    <w:r w:rsidRPr="00612A15">
      <w:rPr>
        <w:noProof/>
        <w:lang w:bidi="he-IL"/>
      </w:rPr>
      <w:drawing>
        <wp:inline distT="0" distB="0" distL="0" distR="0">
          <wp:extent cx="2162175" cy="1038225"/>
          <wp:effectExtent l="0" t="0" r="9525" b="952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EB5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4E8F"/>
    <w:multiLevelType w:val="hybridMultilevel"/>
    <w:tmpl w:val="F2D222AC"/>
    <w:lvl w:ilvl="0" w:tplc="0CD83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A780153"/>
    <w:multiLevelType w:val="hybridMultilevel"/>
    <w:tmpl w:val="02C46E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214AAF"/>
    <w:multiLevelType w:val="hybridMultilevel"/>
    <w:tmpl w:val="F6801A9C"/>
    <w:lvl w:ilvl="0" w:tplc="CDDA9C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B86DC1"/>
    <w:multiLevelType w:val="hybridMultilevel"/>
    <w:tmpl w:val="B5BC6954"/>
    <w:lvl w:ilvl="0" w:tplc="C7A6D9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325ECF"/>
    <w:multiLevelType w:val="hybridMultilevel"/>
    <w:tmpl w:val="F6F25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E7E5F"/>
    <w:multiLevelType w:val="hybridMultilevel"/>
    <w:tmpl w:val="B6C8B9C4"/>
    <w:lvl w:ilvl="0" w:tplc="615EE68A">
      <w:start w:val="1"/>
      <w:numFmt w:val="bullet"/>
      <w:lvlText w:val=""/>
      <w:lvlJc w:val="left"/>
      <w:pPr>
        <w:tabs>
          <w:tab w:val="num" w:pos="1080"/>
        </w:tabs>
        <w:ind w:left="1061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D4"/>
    <w:rsid w:val="000220AD"/>
    <w:rsid w:val="00085F01"/>
    <w:rsid w:val="00086446"/>
    <w:rsid w:val="000B44C6"/>
    <w:rsid w:val="000C515A"/>
    <w:rsid w:val="000E5C85"/>
    <w:rsid w:val="000E6996"/>
    <w:rsid w:val="00104D0A"/>
    <w:rsid w:val="002038F3"/>
    <w:rsid w:val="00206C49"/>
    <w:rsid w:val="00293068"/>
    <w:rsid w:val="00317843"/>
    <w:rsid w:val="00333C83"/>
    <w:rsid w:val="00363765"/>
    <w:rsid w:val="003640A4"/>
    <w:rsid w:val="004D15EF"/>
    <w:rsid w:val="00500BE3"/>
    <w:rsid w:val="00571C03"/>
    <w:rsid w:val="00615C42"/>
    <w:rsid w:val="007634CE"/>
    <w:rsid w:val="007E677B"/>
    <w:rsid w:val="007F716F"/>
    <w:rsid w:val="0086585C"/>
    <w:rsid w:val="00A124A3"/>
    <w:rsid w:val="00A51618"/>
    <w:rsid w:val="00A8572A"/>
    <w:rsid w:val="00B32AD4"/>
    <w:rsid w:val="00B52A25"/>
    <w:rsid w:val="00B77AA8"/>
    <w:rsid w:val="00C824D5"/>
    <w:rsid w:val="00CF1947"/>
    <w:rsid w:val="00D3400A"/>
    <w:rsid w:val="00D44A1B"/>
    <w:rsid w:val="00D75507"/>
    <w:rsid w:val="00DD246B"/>
    <w:rsid w:val="00E53231"/>
    <w:rsid w:val="00E826A5"/>
    <w:rsid w:val="00EB51E1"/>
    <w:rsid w:val="00F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82E0F169-FD2E-4C23-9B68-30048E8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AD4"/>
    <w:rPr>
      <w:rFonts w:ascii="Arial" w:eastAsia="Times New Roman" w:hAnsi="Arial" w:cs="Arial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32AD4"/>
    <w:pPr>
      <w:keepNext/>
      <w:outlineLvl w:val="1"/>
    </w:pPr>
    <w:rPr>
      <w:b/>
      <w:color w:val="FF0000"/>
      <w:u w:val="single"/>
    </w:rPr>
  </w:style>
  <w:style w:type="paragraph" w:styleId="Heading3">
    <w:name w:val="heading 3"/>
    <w:basedOn w:val="Normal"/>
    <w:next w:val="Normal"/>
    <w:link w:val="Heading3Char"/>
    <w:qFormat/>
    <w:rsid w:val="00B32AD4"/>
    <w:pPr>
      <w:keepNext/>
      <w:ind w:left="720"/>
      <w:outlineLvl w:val="2"/>
    </w:pPr>
    <w:rPr>
      <w:b/>
      <w:color w:val="FF00F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51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E1"/>
  </w:style>
  <w:style w:type="paragraph" w:styleId="Footer">
    <w:name w:val="footer"/>
    <w:basedOn w:val="Normal"/>
    <w:link w:val="Foot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E1"/>
  </w:style>
  <w:style w:type="paragraph" w:styleId="BalloonText">
    <w:name w:val="Balloon Text"/>
    <w:basedOn w:val="Normal"/>
    <w:link w:val="BalloonTextChar"/>
    <w:uiPriority w:val="99"/>
    <w:semiHidden/>
    <w:unhideWhenUsed/>
    <w:rsid w:val="00EB5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1E1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32AD4"/>
    <w:rPr>
      <w:rFonts w:ascii="Arial" w:eastAsia="Times New Roman" w:hAnsi="Arial" w:cs="Arial"/>
      <w:b/>
      <w:color w:val="FF0000"/>
      <w:sz w:val="24"/>
      <w:szCs w:val="24"/>
      <w:u w:val="single"/>
      <w:lang w:bidi="ar-SA"/>
    </w:rPr>
  </w:style>
  <w:style w:type="character" w:customStyle="1" w:styleId="Heading3Char">
    <w:name w:val="Heading 3 Char"/>
    <w:basedOn w:val="DefaultParagraphFont"/>
    <w:link w:val="Heading3"/>
    <w:rsid w:val="00B32AD4"/>
    <w:rPr>
      <w:rFonts w:ascii="Arial" w:eastAsia="Times New Roman" w:hAnsi="Arial" w:cs="Arial"/>
      <w:b/>
      <w:color w:val="FF00FF"/>
      <w:sz w:val="24"/>
      <w:szCs w:val="24"/>
      <w:u w:val="single"/>
      <w:lang w:bidi="ar-SA"/>
    </w:rPr>
  </w:style>
  <w:style w:type="paragraph" w:styleId="Title">
    <w:name w:val="Title"/>
    <w:basedOn w:val="Normal"/>
    <w:link w:val="TitleChar"/>
    <w:qFormat/>
    <w:rsid w:val="00B32AD4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32AD4"/>
    <w:rPr>
      <w:rFonts w:ascii="Arial" w:eastAsia="Times New Roman" w:hAnsi="Arial" w:cs="Arial"/>
      <w:b/>
      <w:bCs/>
      <w:sz w:val="36"/>
      <w:szCs w:val="36"/>
      <w:lang w:bidi="ar-SA"/>
    </w:rPr>
  </w:style>
  <w:style w:type="paragraph" w:styleId="Caption">
    <w:name w:val="caption"/>
    <w:basedOn w:val="Normal"/>
    <w:next w:val="Normal"/>
    <w:qFormat/>
    <w:rsid w:val="00B32AD4"/>
    <w:rPr>
      <w:b/>
      <w:bCs/>
      <w:color w:val="333399"/>
      <w:sz w:val="28"/>
      <w:szCs w:val="28"/>
    </w:rPr>
  </w:style>
  <w:style w:type="paragraph" w:styleId="ListParagraph">
    <w:name w:val="List Paragraph"/>
    <w:basedOn w:val="Normal"/>
    <w:uiPriority w:val="72"/>
    <w:qFormat/>
    <w:rsid w:val="00A8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ach\Documents\Custom%20Office%20Templates\Logo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 page.dotx</Template>
  <TotalTime>7</TotalTime>
  <Pages>8</Pages>
  <Words>873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Arik Mergi - Brand &amp; Design</Company>
  <LinksUpToDate>false</LinksUpToDate>
  <CharactersWithSpaces>5228</CharactersWithSpaces>
  <SharedDoc>false</SharedDoc>
  <HLinks>
    <vt:vector size="6" baseType="variant">
      <vt:variant>
        <vt:i4>1704020</vt:i4>
      </vt:variant>
      <vt:variant>
        <vt:i4>2068</vt:i4>
      </vt:variant>
      <vt:variant>
        <vt:i4>1026</vt:i4>
      </vt:variant>
      <vt:variant>
        <vt:i4>1</vt:i4>
      </vt:variant>
      <vt:variant>
        <vt:lpwstr>letter_bottom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Sapir</dc:creator>
  <cp:keywords/>
  <dc:description/>
  <cp:lastModifiedBy>Erez Zimerman</cp:lastModifiedBy>
  <cp:revision>6</cp:revision>
  <dcterms:created xsi:type="dcterms:W3CDTF">2015-08-12T10:43:00Z</dcterms:created>
  <dcterms:modified xsi:type="dcterms:W3CDTF">2017-02-01T09:03:00Z</dcterms:modified>
</cp:coreProperties>
</file>