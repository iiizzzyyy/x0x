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FD0F2" w14:textId="77777777" w:rsidR="00CF66A4" w:rsidRPr="007436B6" w:rsidRDefault="00CF66A4" w:rsidP="00CF66A4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52FFB04D" w14:textId="77777777" w:rsidR="00CF66A4" w:rsidRPr="007436B6" w:rsidRDefault="00CF66A4" w:rsidP="00CF66A4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361B5264" w14:textId="77777777" w:rsidR="00500BE3" w:rsidRDefault="00CF66A4" w:rsidP="007436B6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436B6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Massivit 3D </w:t>
      </w:r>
      <w:r w:rsidR="007436B6" w:rsidRPr="007436B6">
        <w:rPr>
          <w:rFonts w:asciiTheme="majorBidi" w:hAnsiTheme="majorBidi" w:cstheme="majorBidi"/>
          <w:b/>
          <w:bCs/>
          <w:sz w:val="32"/>
          <w:szCs w:val="32"/>
          <w:u w:val="single"/>
        </w:rPr>
        <w:t>- S</w:t>
      </w:r>
      <w:r w:rsidRPr="007436B6">
        <w:rPr>
          <w:rFonts w:asciiTheme="majorBidi" w:hAnsiTheme="majorBidi" w:cstheme="majorBidi"/>
          <w:b/>
          <w:bCs/>
          <w:sz w:val="32"/>
          <w:szCs w:val="32"/>
          <w:u w:val="single"/>
        </w:rPr>
        <w:t>ystem definition</w:t>
      </w:r>
    </w:p>
    <w:p w14:paraId="46E4CD46" w14:textId="77777777" w:rsidR="008478E5" w:rsidRPr="007436B6" w:rsidRDefault="008478E5" w:rsidP="007436B6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13486B1" w14:textId="77777777" w:rsidR="00CF66A4" w:rsidRPr="007436B6" w:rsidRDefault="00CF66A4" w:rsidP="00CF66A4">
      <w:pPr>
        <w:jc w:val="center"/>
        <w:rPr>
          <w:rFonts w:asciiTheme="majorBidi" w:hAnsiTheme="majorBidi" w:cstheme="majorBidi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256"/>
        <w:gridCol w:w="7229"/>
      </w:tblGrid>
      <w:tr w:rsidR="00EC6DF6" w:rsidRPr="007436B6" w14:paraId="2F6C6F80" w14:textId="77777777" w:rsidTr="004E711C">
        <w:tc>
          <w:tcPr>
            <w:tcW w:w="3256" w:type="dxa"/>
          </w:tcPr>
          <w:p w14:paraId="67200F43" w14:textId="77777777" w:rsidR="00EC6DF6" w:rsidRPr="007436B6" w:rsidRDefault="00F91E68" w:rsidP="00CF66A4">
            <w:pPr>
              <w:rPr>
                <w:rFonts w:asciiTheme="majorBidi" w:hAnsiTheme="majorBidi" w:cstheme="majorBidi"/>
              </w:rPr>
            </w:pPr>
            <w:r w:rsidRPr="007436B6">
              <w:rPr>
                <w:rFonts w:asciiTheme="majorBidi" w:hAnsiTheme="majorBidi" w:cstheme="majorBidi"/>
              </w:rPr>
              <w:t>Print configuration</w:t>
            </w:r>
          </w:p>
        </w:tc>
        <w:tc>
          <w:tcPr>
            <w:tcW w:w="7229" w:type="dxa"/>
          </w:tcPr>
          <w:p w14:paraId="53F66ACF" w14:textId="77777777" w:rsidR="00EC6DF6" w:rsidRPr="007436B6" w:rsidRDefault="00F91E68" w:rsidP="00CF66A4">
            <w:pPr>
              <w:rPr>
                <w:rFonts w:asciiTheme="majorBidi" w:hAnsiTheme="majorBidi" w:cstheme="majorBidi"/>
              </w:rPr>
            </w:pPr>
            <w:r w:rsidRPr="007436B6">
              <w:rPr>
                <w:rFonts w:asciiTheme="majorBidi" w:hAnsiTheme="majorBidi" w:cstheme="majorBidi"/>
              </w:rPr>
              <w:t>2 printing elements capable of printing 2 different objects simultaneously</w:t>
            </w:r>
          </w:p>
        </w:tc>
      </w:tr>
      <w:tr w:rsidR="00EC6DF6" w:rsidRPr="007436B6" w14:paraId="0862ABD3" w14:textId="77777777" w:rsidTr="004E711C">
        <w:tc>
          <w:tcPr>
            <w:tcW w:w="3256" w:type="dxa"/>
          </w:tcPr>
          <w:p w14:paraId="6DFE5558" w14:textId="77777777" w:rsidR="00EC6DF6" w:rsidRPr="007436B6" w:rsidRDefault="00EC6DF6" w:rsidP="00CF66A4">
            <w:pPr>
              <w:rPr>
                <w:rFonts w:asciiTheme="majorBidi" w:hAnsiTheme="majorBidi" w:cstheme="majorBidi"/>
              </w:rPr>
            </w:pPr>
            <w:r w:rsidRPr="007436B6">
              <w:rPr>
                <w:rFonts w:asciiTheme="majorBidi" w:hAnsiTheme="majorBidi" w:cstheme="majorBidi"/>
              </w:rPr>
              <w:t>Print volume</w:t>
            </w:r>
          </w:p>
        </w:tc>
        <w:tc>
          <w:tcPr>
            <w:tcW w:w="7229" w:type="dxa"/>
          </w:tcPr>
          <w:p w14:paraId="511CF49F" w14:textId="3B7269E5" w:rsidR="00EC6DF6" w:rsidRPr="007436B6" w:rsidRDefault="00A60A31" w:rsidP="00CF66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WxLxH: </w:t>
            </w:r>
            <w:r w:rsidR="00EC6DF6" w:rsidRPr="007436B6">
              <w:rPr>
                <w:rFonts w:asciiTheme="majorBidi" w:hAnsiTheme="majorBidi" w:cstheme="majorBidi"/>
              </w:rPr>
              <w:t>1.2x1.5x1.8m</w:t>
            </w:r>
          </w:p>
          <w:p w14:paraId="5EE16814" w14:textId="20C7E6BA" w:rsidR="00EC6DF6" w:rsidRPr="007436B6" w:rsidRDefault="00EC6DF6" w:rsidP="00CF66A4">
            <w:pPr>
              <w:rPr>
                <w:rFonts w:asciiTheme="majorBidi" w:hAnsiTheme="majorBidi" w:cstheme="majorBidi"/>
              </w:rPr>
            </w:pPr>
            <w:r w:rsidRPr="007436B6">
              <w:rPr>
                <w:rFonts w:asciiTheme="majorBidi" w:hAnsiTheme="majorBidi" w:cstheme="majorBidi"/>
              </w:rPr>
              <w:t xml:space="preserve">Max. object weight </w:t>
            </w:r>
            <w:r w:rsidR="00863700">
              <w:rPr>
                <w:rFonts w:asciiTheme="majorBidi" w:hAnsiTheme="majorBidi" w:cstheme="majorBidi"/>
              </w:rPr>
              <w:t>1</w:t>
            </w:r>
            <w:r w:rsidRPr="007436B6">
              <w:rPr>
                <w:rFonts w:asciiTheme="majorBidi" w:hAnsiTheme="majorBidi" w:cstheme="majorBidi"/>
              </w:rPr>
              <w:t>50kg</w:t>
            </w:r>
          </w:p>
        </w:tc>
      </w:tr>
      <w:tr w:rsidR="00A7753C" w:rsidRPr="007436B6" w14:paraId="733B575B" w14:textId="77777777" w:rsidTr="004E711C">
        <w:tc>
          <w:tcPr>
            <w:tcW w:w="3256" w:type="dxa"/>
          </w:tcPr>
          <w:p w14:paraId="0F3C1AF0" w14:textId="3F1F0E10" w:rsidR="00A7753C" w:rsidRPr="007436B6" w:rsidRDefault="00A7753C" w:rsidP="00A7753C">
            <w:pPr>
              <w:rPr>
                <w:rFonts w:asciiTheme="majorBidi" w:hAnsiTheme="majorBidi" w:cstheme="majorBidi"/>
              </w:rPr>
            </w:pPr>
            <w:r w:rsidRPr="007436B6">
              <w:rPr>
                <w:rFonts w:asciiTheme="majorBidi" w:hAnsiTheme="majorBidi" w:cstheme="majorBidi"/>
              </w:rPr>
              <w:t>Productivity</w:t>
            </w:r>
          </w:p>
        </w:tc>
        <w:tc>
          <w:tcPr>
            <w:tcW w:w="7229" w:type="dxa"/>
          </w:tcPr>
          <w:p w14:paraId="0FE22F40" w14:textId="2119226C" w:rsidR="00A7753C" w:rsidRPr="007436B6" w:rsidRDefault="00F35B2F" w:rsidP="00A7753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 to 35cm/hr on z-axis</w:t>
            </w:r>
            <w:r>
              <w:rPr>
                <w:rStyle w:val="FootnoteReference"/>
                <w:rFonts w:asciiTheme="majorBidi" w:hAnsiTheme="majorBidi" w:cstheme="majorBidi"/>
              </w:rPr>
              <w:footnoteReference w:id="1"/>
            </w:r>
          </w:p>
        </w:tc>
      </w:tr>
      <w:tr w:rsidR="00A7753C" w:rsidRPr="007436B6" w14:paraId="248D2568" w14:textId="77777777" w:rsidTr="004E711C">
        <w:tc>
          <w:tcPr>
            <w:tcW w:w="3256" w:type="dxa"/>
          </w:tcPr>
          <w:p w14:paraId="5B744EC5" w14:textId="77777777" w:rsidR="00A7753C" w:rsidRPr="007436B6" w:rsidRDefault="00A7753C" w:rsidP="00A7753C">
            <w:pPr>
              <w:rPr>
                <w:rFonts w:asciiTheme="majorBidi" w:hAnsiTheme="majorBidi" w:cstheme="majorBidi"/>
              </w:rPr>
            </w:pPr>
            <w:r w:rsidRPr="007436B6">
              <w:rPr>
                <w:rFonts w:asciiTheme="majorBidi" w:hAnsiTheme="majorBidi" w:cstheme="majorBidi"/>
              </w:rPr>
              <w:t>Printing material</w:t>
            </w:r>
          </w:p>
        </w:tc>
        <w:tc>
          <w:tcPr>
            <w:tcW w:w="7229" w:type="dxa"/>
          </w:tcPr>
          <w:p w14:paraId="17FEC9B7" w14:textId="2F15B649" w:rsidR="00A7753C" w:rsidRPr="007436B6" w:rsidRDefault="00A7753C" w:rsidP="00A7753C">
            <w:pPr>
              <w:rPr>
                <w:rFonts w:asciiTheme="majorBidi" w:hAnsiTheme="majorBidi" w:cstheme="majorBidi"/>
              </w:rPr>
            </w:pPr>
            <w:r w:rsidRPr="007436B6">
              <w:rPr>
                <w:rFonts w:asciiTheme="majorBidi" w:hAnsiTheme="majorBidi" w:cstheme="majorBidi"/>
              </w:rPr>
              <w:t>Massivit proprietary photo polymeric printing material white shade</w:t>
            </w:r>
            <w:r w:rsidR="0038720D" w:rsidRPr="007436B6">
              <w:rPr>
                <w:rFonts w:asciiTheme="majorBidi" w:hAnsiTheme="majorBidi" w:cstheme="majorBidi"/>
              </w:rPr>
              <w:t xml:space="preserve"> </w:t>
            </w:r>
            <w:r w:rsidR="0038720D" w:rsidRPr="007436B6">
              <w:rPr>
                <w:rFonts w:asciiTheme="majorBidi" w:hAnsiTheme="majorBidi" w:cstheme="majorBidi"/>
              </w:rPr>
              <w:t xml:space="preserve">Barrels of </w:t>
            </w:r>
            <w:r w:rsidR="0038720D">
              <w:rPr>
                <w:rFonts w:asciiTheme="majorBidi" w:hAnsiTheme="majorBidi" w:cstheme="majorBidi"/>
              </w:rPr>
              <w:t>~20-23</w:t>
            </w:r>
            <w:r w:rsidR="0038720D" w:rsidRPr="007436B6">
              <w:rPr>
                <w:rFonts w:asciiTheme="majorBidi" w:hAnsiTheme="majorBidi" w:cstheme="majorBidi"/>
              </w:rPr>
              <w:t>kg</w:t>
            </w:r>
          </w:p>
        </w:tc>
      </w:tr>
      <w:tr w:rsidR="00A7753C" w:rsidRPr="007436B6" w14:paraId="3F23BA9E" w14:textId="77777777" w:rsidTr="004E711C">
        <w:tc>
          <w:tcPr>
            <w:tcW w:w="3256" w:type="dxa"/>
          </w:tcPr>
          <w:p w14:paraId="61C9DE0A" w14:textId="77777777" w:rsidR="00A7753C" w:rsidRPr="007436B6" w:rsidRDefault="00A7753C" w:rsidP="00A7753C">
            <w:pPr>
              <w:rPr>
                <w:rFonts w:asciiTheme="majorBidi" w:hAnsiTheme="majorBidi" w:cstheme="majorBidi"/>
              </w:rPr>
            </w:pPr>
            <w:r w:rsidRPr="007436B6">
              <w:rPr>
                <w:rFonts w:asciiTheme="majorBidi" w:hAnsiTheme="majorBidi" w:cstheme="majorBidi"/>
              </w:rPr>
              <w:t>Workflow &amp; software</w:t>
            </w:r>
          </w:p>
        </w:tc>
        <w:tc>
          <w:tcPr>
            <w:tcW w:w="7229" w:type="dxa"/>
          </w:tcPr>
          <w:p w14:paraId="18581D4C" w14:textId="77777777" w:rsidR="00A7753C" w:rsidRDefault="00A7753C" w:rsidP="00A7753C">
            <w:pPr>
              <w:rPr>
                <w:rFonts w:asciiTheme="majorBidi" w:hAnsiTheme="majorBidi" w:cstheme="majorBidi"/>
              </w:rPr>
            </w:pPr>
            <w:r w:rsidRPr="007436B6">
              <w:rPr>
                <w:rFonts w:asciiTheme="majorBidi" w:hAnsiTheme="majorBidi" w:cstheme="majorBidi"/>
              </w:rPr>
              <w:t>Software on machine: Massivit proprietary front end software</w:t>
            </w:r>
          </w:p>
          <w:p w14:paraId="5A423F89" w14:textId="351F300E" w:rsidR="007736DF" w:rsidRDefault="007736DF" w:rsidP="00A7753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Operating on </w:t>
            </w:r>
            <w:r w:rsidRPr="007436B6">
              <w:rPr>
                <w:rFonts w:asciiTheme="majorBidi" w:hAnsiTheme="majorBidi" w:cstheme="majorBidi"/>
              </w:rPr>
              <w:t xml:space="preserve">Windows® 7 </w:t>
            </w:r>
            <w:r>
              <w:rPr>
                <w:rFonts w:asciiTheme="majorBidi" w:hAnsiTheme="majorBidi" w:cstheme="majorBidi"/>
              </w:rPr>
              <w:t xml:space="preserve">x64 </w:t>
            </w:r>
            <w:r w:rsidRPr="007436B6">
              <w:rPr>
                <w:rFonts w:asciiTheme="majorBidi" w:hAnsiTheme="majorBidi" w:cstheme="majorBidi"/>
              </w:rPr>
              <w:t>and newer</w:t>
            </w:r>
          </w:p>
          <w:p w14:paraId="1804F777" w14:textId="02ABF03D" w:rsidR="007736DF" w:rsidRPr="007436B6" w:rsidRDefault="007736DF" w:rsidP="007736D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Network: </w:t>
            </w:r>
            <w:r w:rsidRPr="007436B6">
              <w:rPr>
                <w:rFonts w:asciiTheme="majorBidi" w:hAnsiTheme="majorBidi" w:cstheme="majorBidi"/>
              </w:rPr>
              <w:t>10/100 base T connection; Ethernet protocol</w:t>
            </w:r>
            <w:r>
              <w:rPr>
                <w:rFonts w:asciiTheme="majorBidi" w:hAnsiTheme="majorBidi" w:cstheme="majorBidi"/>
              </w:rPr>
              <w:t xml:space="preserve">; </w:t>
            </w:r>
            <w:r w:rsidRPr="007436B6">
              <w:rPr>
                <w:rFonts w:asciiTheme="majorBidi" w:hAnsiTheme="majorBidi" w:cstheme="majorBidi"/>
              </w:rPr>
              <w:t>LAN – TCP/IP</w:t>
            </w:r>
          </w:p>
          <w:p w14:paraId="0768A329" w14:textId="77777777" w:rsidR="00A7753C" w:rsidRPr="007436B6" w:rsidRDefault="00A7753C" w:rsidP="00A7753C">
            <w:pPr>
              <w:rPr>
                <w:rFonts w:asciiTheme="majorBidi" w:hAnsiTheme="majorBidi" w:cstheme="majorBidi"/>
              </w:rPr>
            </w:pPr>
          </w:p>
          <w:p w14:paraId="5448185C" w14:textId="37943F96" w:rsidR="00A7753C" w:rsidRDefault="00F35B2F" w:rsidP="00A7753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‘Pre-print / 3D RIP’ software</w:t>
            </w:r>
            <w:r>
              <w:rPr>
                <w:rStyle w:val="FootnoteReference"/>
                <w:rFonts w:asciiTheme="majorBidi" w:hAnsiTheme="majorBidi" w:cstheme="majorBidi"/>
              </w:rPr>
              <w:footnoteReference w:id="2"/>
            </w:r>
            <w:r w:rsidR="00A7753C" w:rsidRPr="007436B6">
              <w:rPr>
                <w:rFonts w:asciiTheme="majorBidi" w:hAnsiTheme="majorBidi" w:cstheme="majorBidi"/>
              </w:rPr>
              <w:t>: Massivit proprietary software OR 3</w:t>
            </w:r>
            <w:r w:rsidR="00A7753C" w:rsidRPr="007436B6">
              <w:rPr>
                <w:rFonts w:asciiTheme="majorBidi" w:hAnsiTheme="majorBidi" w:cstheme="majorBidi"/>
                <w:vertAlign w:val="superscript"/>
              </w:rPr>
              <w:t>rd</w:t>
            </w:r>
            <w:r w:rsidR="00A7753C" w:rsidRPr="007436B6">
              <w:rPr>
                <w:rFonts w:asciiTheme="majorBidi" w:hAnsiTheme="majorBidi" w:cstheme="majorBidi"/>
              </w:rPr>
              <w:t xml:space="preserve"> party vendor software adjusted for Massivit</w:t>
            </w:r>
          </w:p>
          <w:p w14:paraId="637665D3" w14:textId="55CBAFAE" w:rsidR="00F35B2F" w:rsidRPr="007436B6" w:rsidRDefault="00F35B2F" w:rsidP="00A7753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</w:t>
            </w:r>
            <w:r w:rsidRPr="007436B6">
              <w:rPr>
                <w:rFonts w:asciiTheme="majorBidi" w:hAnsiTheme="majorBidi" w:cstheme="majorBidi"/>
              </w:rPr>
              <w:t>eatures: Scale, rotate</w:t>
            </w:r>
            <w:r>
              <w:rPr>
                <w:rFonts w:asciiTheme="majorBidi" w:hAnsiTheme="majorBidi" w:cstheme="majorBidi"/>
              </w:rPr>
              <w:t>, slice, support generation</w:t>
            </w:r>
            <w:r>
              <w:rPr>
                <w:rStyle w:val="FootnoteReference"/>
                <w:rFonts w:asciiTheme="majorBidi" w:hAnsiTheme="majorBidi" w:cstheme="majorBidi"/>
              </w:rPr>
              <w:footnoteReference w:id="3"/>
            </w:r>
          </w:p>
          <w:p w14:paraId="654B37EC" w14:textId="77777777" w:rsidR="00F35B2F" w:rsidRDefault="00F35B2F" w:rsidP="00F35B2F">
            <w:pPr>
              <w:rPr>
                <w:rFonts w:asciiTheme="majorBidi" w:hAnsiTheme="majorBidi" w:cstheme="majorBidi"/>
              </w:rPr>
            </w:pPr>
          </w:p>
          <w:p w14:paraId="0C1FE869" w14:textId="2C35C2FE" w:rsidR="00A7753C" w:rsidRPr="007436B6" w:rsidRDefault="00A7753C" w:rsidP="00F35B2F">
            <w:pPr>
              <w:rPr>
                <w:rFonts w:asciiTheme="majorBidi" w:hAnsiTheme="majorBidi" w:cstheme="majorBidi"/>
              </w:rPr>
            </w:pPr>
            <w:r w:rsidRPr="007436B6">
              <w:rPr>
                <w:rFonts w:asciiTheme="majorBidi" w:hAnsiTheme="majorBidi" w:cstheme="majorBidi"/>
              </w:rPr>
              <w:t xml:space="preserve">Input formats: Majority of popular file formats including </w:t>
            </w:r>
            <w:r>
              <w:rPr>
                <w:rFonts w:asciiTheme="majorBidi" w:hAnsiTheme="majorBidi" w:cstheme="majorBidi"/>
              </w:rPr>
              <w:t>STL, OBJ &amp;</w:t>
            </w:r>
            <w:r w:rsidRPr="007436B6">
              <w:rPr>
                <w:rFonts w:asciiTheme="majorBidi" w:hAnsiTheme="majorBidi" w:cstheme="majorBidi"/>
              </w:rPr>
              <w:t xml:space="preserve"> </w:t>
            </w:r>
            <w:r w:rsidR="00463242">
              <w:rPr>
                <w:rFonts w:asciiTheme="majorBidi" w:hAnsiTheme="majorBidi" w:cstheme="majorBidi"/>
              </w:rPr>
              <w:t>AMF</w:t>
            </w:r>
            <w:bookmarkStart w:id="0" w:name="_GoBack"/>
            <w:bookmarkEnd w:id="0"/>
          </w:p>
        </w:tc>
      </w:tr>
      <w:tr w:rsidR="004E711C" w:rsidRPr="007436B6" w14:paraId="71BE3F8E" w14:textId="77777777" w:rsidTr="004E711C">
        <w:tc>
          <w:tcPr>
            <w:tcW w:w="3256" w:type="dxa"/>
          </w:tcPr>
          <w:p w14:paraId="31038E45" w14:textId="7834587D" w:rsidR="004E711C" w:rsidRPr="007436B6" w:rsidRDefault="007736DF" w:rsidP="007736D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</w:t>
            </w:r>
            <w:r w:rsidR="004E711C" w:rsidRPr="007436B6">
              <w:rPr>
                <w:rFonts w:asciiTheme="majorBidi" w:hAnsiTheme="majorBidi" w:cstheme="majorBidi"/>
              </w:rPr>
              <w:t>imensions</w:t>
            </w:r>
            <w:r w:rsidR="004E711C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7229" w:type="dxa"/>
          </w:tcPr>
          <w:p w14:paraId="6074EDF7" w14:textId="6C1D8012" w:rsidR="004E711C" w:rsidRPr="007436B6" w:rsidRDefault="007736DF" w:rsidP="004E711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WxLxH: </w:t>
            </w:r>
            <w:r w:rsidR="004E711C">
              <w:rPr>
                <w:rFonts w:asciiTheme="majorBidi" w:hAnsiTheme="majorBidi" w:cstheme="majorBidi"/>
              </w:rPr>
              <w:t>3.2x2.3x2.6</w:t>
            </w:r>
            <w:r w:rsidR="004E711C" w:rsidRPr="007436B6">
              <w:rPr>
                <w:rFonts w:asciiTheme="majorBidi" w:hAnsiTheme="majorBidi" w:cstheme="majorBidi"/>
              </w:rPr>
              <w:t>m</w:t>
            </w:r>
            <w:r w:rsidR="004E711C">
              <w:rPr>
                <w:rFonts w:asciiTheme="majorBidi" w:hAnsiTheme="majorBidi" w:cstheme="majorBidi"/>
              </w:rPr>
              <w:t xml:space="preserve"> </w:t>
            </w:r>
          </w:p>
          <w:p w14:paraId="7075C973" w14:textId="00DA1705" w:rsidR="004E711C" w:rsidRPr="007436B6" w:rsidRDefault="004E711C" w:rsidP="004E711C">
            <w:pPr>
              <w:rPr>
                <w:rFonts w:asciiTheme="majorBidi" w:hAnsiTheme="majorBidi" w:cstheme="majorBidi"/>
              </w:rPr>
            </w:pPr>
            <w:r w:rsidRPr="007436B6">
              <w:rPr>
                <w:rFonts w:asciiTheme="majorBidi" w:hAnsiTheme="majorBidi" w:cstheme="majorBidi"/>
              </w:rPr>
              <w:t>~1200kg</w:t>
            </w:r>
          </w:p>
        </w:tc>
      </w:tr>
      <w:tr w:rsidR="004E711C" w:rsidRPr="007436B6" w14:paraId="7903704B" w14:textId="77777777" w:rsidTr="004E711C">
        <w:tc>
          <w:tcPr>
            <w:tcW w:w="3256" w:type="dxa"/>
          </w:tcPr>
          <w:p w14:paraId="2C3A4F56" w14:textId="77777777" w:rsidR="004E711C" w:rsidRPr="007436B6" w:rsidRDefault="004E711C" w:rsidP="004E711C">
            <w:pPr>
              <w:rPr>
                <w:rFonts w:asciiTheme="majorBidi" w:hAnsiTheme="majorBidi" w:cstheme="majorBidi"/>
              </w:rPr>
            </w:pPr>
            <w:r w:rsidRPr="007436B6">
              <w:rPr>
                <w:rFonts w:asciiTheme="majorBidi" w:hAnsiTheme="majorBidi" w:cstheme="majorBidi"/>
              </w:rPr>
              <w:t>Regulatory compliance</w:t>
            </w:r>
          </w:p>
        </w:tc>
        <w:tc>
          <w:tcPr>
            <w:tcW w:w="7229" w:type="dxa"/>
          </w:tcPr>
          <w:p w14:paraId="54025854" w14:textId="77777777" w:rsidR="004E711C" w:rsidRPr="007436B6" w:rsidRDefault="004E711C" w:rsidP="004E711C">
            <w:pPr>
              <w:rPr>
                <w:rFonts w:asciiTheme="majorBidi" w:hAnsiTheme="majorBidi" w:cstheme="majorBidi"/>
              </w:rPr>
            </w:pPr>
            <w:r w:rsidRPr="007436B6">
              <w:rPr>
                <w:rFonts w:asciiTheme="majorBidi" w:hAnsiTheme="majorBidi" w:cstheme="majorBidi"/>
              </w:rPr>
              <w:t>CE</w:t>
            </w:r>
          </w:p>
        </w:tc>
      </w:tr>
      <w:tr w:rsidR="004E711C" w:rsidRPr="007436B6" w14:paraId="1F88CA66" w14:textId="77777777" w:rsidTr="004E711C">
        <w:tc>
          <w:tcPr>
            <w:tcW w:w="3256" w:type="dxa"/>
          </w:tcPr>
          <w:p w14:paraId="4A924B1B" w14:textId="0EF9C9F4" w:rsidR="004E711C" w:rsidRPr="007436B6" w:rsidRDefault="007736DF" w:rsidP="004E711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Operation requirements</w:t>
            </w:r>
            <w:r w:rsidR="00E26DB5">
              <w:rPr>
                <w:rStyle w:val="FootnoteReference"/>
                <w:rFonts w:asciiTheme="majorBidi" w:hAnsiTheme="majorBidi" w:cstheme="majorBidi"/>
              </w:rPr>
              <w:footnoteReference w:id="4"/>
            </w:r>
          </w:p>
        </w:tc>
        <w:tc>
          <w:tcPr>
            <w:tcW w:w="7229" w:type="dxa"/>
          </w:tcPr>
          <w:p w14:paraId="213A7BC3" w14:textId="1A58440E" w:rsidR="004E711C" w:rsidRPr="007436B6" w:rsidRDefault="007736DF" w:rsidP="004E711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</w:t>
            </w:r>
            <w:r w:rsidR="004E711C" w:rsidRPr="007436B6">
              <w:rPr>
                <w:rFonts w:asciiTheme="majorBidi" w:hAnsiTheme="majorBidi" w:cstheme="majorBidi"/>
              </w:rPr>
              <w:t xml:space="preserve">lectrical voltage: </w:t>
            </w:r>
            <w:r w:rsidR="004E711C">
              <w:rPr>
                <w:rFonts w:asciiTheme="majorBidi" w:hAnsiTheme="majorBidi" w:cstheme="majorBidi"/>
              </w:rPr>
              <w:t>3x15A 380-480VAC</w:t>
            </w:r>
            <w:r w:rsidR="004E711C" w:rsidRPr="007436B6">
              <w:rPr>
                <w:rFonts w:asciiTheme="majorBidi" w:hAnsiTheme="majorBidi" w:cstheme="majorBidi"/>
              </w:rPr>
              <w:t>±10%,</w:t>
            </w:r>
            <w:r w:rsidR="004E711C">
              <w:rPr>
                <w:rFonts w:asciiTheme="majorBidi" w:hAnsiTheme="majorBidi" w:cstheme="majorBidi"/>
              </w:rPr>
              <w:t xml:space="preserve"> 50/60Hz</w:t>
            </w:r>
          </w:p>
          <w:p w14:paraId="4E7A99CD" w14:textId="77777777" w:rsidR="004E711C" w:rsidRDefault="007736DF" w:rsidP="004E711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</w:t>
            </w:r>
            <w:r w:rsidR="004E711C" w:rsidRPr="007436B6">
              <w:rPr>
                <w:rFonts w:asciiTheme="majorBidi" w:hAnsiTheme="majorBidi" w:cstheme="majorBidi"/>
              </w:rPr>
              <w:t xml:space="preserve">ower consumption @50Hz (printing): </w:t>
            </w:r>
            <w:r w:rsidR="004E711C">
              <w:rPr>
                <w:rFonts w:asciiTheme="majorBidi" w:hAnsiTheme="majorBidi" w:cstheme="majorBidi"/>
              </w:rPr>
              <w:t>5.2</w:t>
            </w:r>
            <w:r w:rsidR="004E711C" w:rsidRPr="007436B6">
              <w:rPr>
                <w:rFonts w:asciiTheme="majorBidi" w:hAnsiTheme="majorBidi" w:cstheme="majorBidi"/>
              </w:rPr>
              <w:t xml:space="preserve"> kW</w:t>
            </w:r>
          </w:p>
          <w:p w14:paraId="3B654780" w14:textId="77777777" w:rsidR="007736DF" w:rsidRDefault="007736DF" w:rsidP="004E711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Air pressure</w:t>
            </w:r>
          </w:p>
          <w:p w14:paraId="346B9D92" w14:textId="36E8C63B" w:rsidR="007736DF" w:rsidRPr="007436B6" w:rsidRDefault="00F35B2F" w:rsidP="004E711C">
            <w:pPr>
              <w:rPr>
                <w:rFonts w:asciiTheme="majorBidi" w:hAnsiTheme="majorBidi" w:cstheme="majorBidi" w:hint="cs"/>
                <w:rtl/>
                <w:lang w:bidi="he-IL"/>
              </w:rPr>
            </w:pPr>
            <w:r>
              <w:rPr>
                <w:rFonts w:asciiTheme="majorBidi" w:hAnsiTheme="majorBidi" w:cstheme="majorBidi"/>
              </w:rPr>
              <w:t>Ventilation</w:t>
            </w:r>
          </w:p>
        </w:tc>
      </w:tr>
      <w:tr w:rsidR="004E711C" w:rsidRPr="007436B6" w14:paraId="14B574A9" w14:textId="77777777" w:rsidTr="004E711C">
        <w:tc>
          <w:tcPr>
            <w:tcW w:w="3256" w:type="dxa"/>
          </w:tcPr>
          <w:p w14:paraId="206E722D" w14:textId="3774CD45" w:rsidR="004E711C" w:rsidRPr="007436B6" w:rsidRDefault="004E711C" w:rsidP="004E711C">
            <w:pPr>
              <w:rPr>
                <w:rFonts w:asciiTheme="majorBidi" w:hAnsiTheme="majorBidi" w:cstheme="majorBidi"/>
              </w:rPr>
            </w:pPr>
            <w:r w:rsidRPr="007436B6">
              <w:rPr>
                <w:rFonts w:asciiTheme="majorBidi" w:hAnsiTheme="majorBidi" w:cstheme="majorBidi"/>
              </w:rPr>
              <w:t>Operating environment</w:t>
            </w:r>
          </w:p>
        </w:tc>
        <w:tc>
          <w:tcPr>
            <w:tcW w:w="7229" w:type="dxa"/>
          </w:tcPr>
          <w:p w14:paraId="481EE557" w14:textId="092E358C" w:rsidR="004E711C" w:rsidRPr="007436B6" w:rsidRDefault="004E711C" w:rsidP="004E711C">
            <w:pPr>
              <w:rPr>
                <w:rFonts w:asciiTheme="majorBidi" w:hAnsiTheme="majorBidi" w:cstheme="majorBidi"/>
              </w:rPr>
            </w:pPr>
            <w:r w:rsidRPr="007436B6">
              <w:rPr>
                <w:rFonts w:asciiTheme="majorBidi" w:hAnsiTheme="majorBidi" w:cstheme="majorBidi"/>
              </w:rPr>
              <w:t xml:space="preserve">Temperature: </w:t>
            </w:r>
            <w:r>
              <w:rPr>
                <w:rFonts w:asciiTheme="majorBidi" w:hAnsiTheme="majorBidi" w:cstheme="majorBidi"/>
              </w:rPr>
              <w:t>16° to 30°C</w:t>
            </w:r>
          </w:p>
          <w:p w14:paraId="64510EE6" w14:textId="77777777" w:rsidR="004E711C" w:rsidRPr="007436B6" w:rsidRDefault="004E711C" w:rsidP="004E711C">
            <w:pPr>
              <w:rPr>
                <w:rFonts w:asciiTheme="majorBidi" w:hAnsiTheme="majorBidi" w:cstheme="majorBidi"/>
              </w:rPr>
            </w:pPr>
            <w:r w:rsidRPr="007436B6">
              <w:rPr>
                <w:rFonts w:asciiTheme="majorBidi" w:hAnsiTheme="majorBidi" w:cstheme="majorBidi"/>
              </w:rPr>
              <w:t>Humidity: 50-60% RH</w:t>
            </w:r>
          </w:p>
        </w:tc>
      </w:tr>
    </w:tbl>
    <w:p w14:paraId="183BDE78" w14:textId="77777777" w:rsidR="00D768F1" w:rsidRDefault="00D768F1" w:rsidP="004E711C">
      <w:pPr>
        <w:rPr>
          <w:rFonts w:asciiTheme="majorBidi" w:hAnsiTheme="majorBidi" w:cstheme="majorBidi"/>
        </w:rPr>
        <w:sectPr w:rsidR="00D768F1" w:rsidSect="00EB51E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40" w:right="1800" w:bottom="1440" w:left="567" w:header="426" w:footer="417" w:gutter="0"/>
          <w:cols w:space="708"/>
          <w:docGrid w:linePitch="360"/>
        </w:sectPr>
      </w:pPr>
    </w:p>
    <w:p w14:paraId="5E8C6B6B" w14:textId="77777777" w:rsidR="00D768F1" w:rsidRDefault="00D768F1" w:rsidP="004E711C">
      <w:pPr>
        <w:rPr>
          <w:rFonts w:asciiTheme="majorBidi" w:hAnsiTheme="majorBidi" w:cstheme="majorBidi"/>
        </w:rPr>
        <w:sectPr w:rsidR="00D768F1" w:rsidSect="00D768F1">
          <w:type w:val="continuous"/>
          <w:pgSz w:w="11900" w:h="16840"/>
          <w:pgMar w:top="1440" w:right="1800" w:bottom="1440" w:left="567" w:header="426" w:footer="417" w:gutter="0"/>
          <w:cols w:space="708"/>
          <w:docGrid w:linePitch="360"/>
        </w:sectPr>
      </w:pPr>
    </w:p>
    <w:p w14:paraId="3B951BF3" w14:textId="77777777" w:rsidR="00CF66A4" w:rsidRPr="007436B6" w:rsidRDefault="00CF66A4" w:rsidP="00F35B2F">
      <w:pPr>
        <w:rPr>
          <w:rFonts w:asciiTheme="majorBidi" w:hAnsiTheme="majorBidi" w:cstheme="majorBidi"/>
        </w:rPr>
      </w:pPr>
    </w:p>
    <w:sectPr w:rsidR="00CF66A4" w:rsidRPr="007436B6" w:rsidSect="00D768F1">
      <w:endnotePr>
        <w:numFmt w:val="decimal"/>
      </w:endnotePr>
      <w:type w:val="continuous"/>
      <w:pgSz w:w="11900" w:h="16840"/>
      <w:pgMar w:top="1440" w:right="1800" w:bottom="1440" w:left="567" w:header="426" w:footer="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89053" w14:textId="77777777" w:rsidR="00FC19CC" w:rsidRDefault="00FC19CC" w:rsidP="00EB51E1">
      <w:r>
        <w:separator/>
      </w:r>
    </w:p>
  </w:endnote>
  <w:endnote w:type="continuationSeparator" w:id="0">
    <w:p w14:paraId="40BAD967" w14:textId="77777777" w:rsidR="00FC19CC" w:rsidRDefault="00FC19CC" w:rsidP="00EB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24F44" w14:textId="77777777" w:rsidR="00EB51E1" w:rsidRDefault="00EB51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40158" w14:textId="77777777" w:rsidR="00EB51E1" w:rsidRDefault="0086585C" w:rsidP="00317843">
    <w:pPr>
      <w:pStyle w:val="Footer"/>
      <w:ind w:left="4320" w:hanging="4320"/>
    </w:pPr>
    <w:r>
      <w:rPr>
        <w:noProof/>
        <w:lang w:bidi="he-IL"/>
      </w:rPr>
      <w:drawing>
        <wp:inline distT="0" distB="0" distL="0" distR="0" wp14:anchorId="1E8CBF02" wp14:editId="18887D0E">
          <wp:extent cx="6743700" cy="609600"/>
          <wp:effectExtent l="0" t="0" r="0" b="0"/>
          <wp:docPr id="2" name="Picture 2" descr="letter_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_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7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DBB66" w14:textId="77777777" w:rsidR="00EB51E1" w:rsidRDefault="00EB51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46114" w14:textId="77777777" w:rsidR="00FC19CC" w:rsidRDefault="00FC19CC" w:rsidP="00EB51E1">
      <w:r>
        <w:separator/>
      </w:r>
    </w:p>
  </w:footnote>
  <w:footnote w:type="continuationSeparator" w:id="0">
    <w:p w14:paraId="3E04CC2B" w14:textId="77777777" w:rsidR="00FC19CC" w:rsidRDefault="00FC19CC" w:rsidP="00EB51E1">
      <w:r>
        <w:continuationSeparator/>
      </w:r>
    </w:p>
  </w:footnote>
  <w:footnote w:id="1">
    <w:p w14:paraId="259615B4" w14:textId="29C4E8CE" w:rsidR="00F35B2F" w:rsidRDefault="00F35B2F" w:rsidP="00F35B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35B2F">
        <w:t>Print speed heavily depends on object geometric shape, object size &amp; print mode</w:t>
      </w:r>
    </w:p>
  </w:footnote>
  <w:footnote w:id="2">
    <w:p w14:paraId="2A54FDC5" w14:textId="719074A5" w:rsidR="00F35B2F" w:rsidRDefault="00F35B2F" w:rsidP="00F35B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35B2F">
        <w:t xml:space="preserve">Computer is not included with </w:t>
      </w:r>
      <w:r>
        <w:t>system</w:t>
      </w:r>
    </w:p>
  </w:footnote>
  <w:footnote w:id="3">
    <w:p w14:paraId="730A5100" w14:textId="77777777" w:rsidR="00F35B2F" w:rsidRDefault="00F35B2F" w:rsidP="00F35B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35B2F">
        <w:t>Features not included – file repair &amp; healing, object design &amp; editing</w:t>
      </w:r>
      <w:r>
        <w:t>, cut</w:t>
      </w:r>
    </w:p>
  </w:footnote>
  <w:footnote w:id="4">
    <w:p w14:paraId="1FC559C1" w14:textId="55329A51" w:rsidR="00E26DB5" w:rsidRDefault="00E26DB5" w:rsidP="00E26DB5">
      <w:pPr>
        <w:pStyle w:val="FootnoteText"/>
      </w:pPr>
      <w:r>
        <w:rPr>
          <w:rStyle w:val="FootnoteReference"/>
        </w:rPr>
        <w:footnoteRef/>
      </w:r>
      <w:r>
        <w:t xml:space="preserve"> Details as per site preparation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728BF" w14:textId="77777777" w:rsidR="00EB51E1" w:rsidRDefault="00EB51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A35BB" w14:textId="77777777" w:rsidR="00EB51E1" w:rsidRDefault="0086585C" w:rsidP="00EB51E1">
    <w:pPr>
      <w:pStyle w:val="Header"/>
      <w:ind w:left="-284" w:firstLine="284"/>
    </w:pPr>
    <w:r w:rsidRPr="00612A15">
      <w:rPr>
        <w:noProof/>
        <w:lang w:bidi="he-IL"/>
      </w:rPr>
      <w:drawing>
        <wp:inline distT="0" distB="0" distL="0" distR="0" wp14:anchorId="6AE67797" wp14:editId="2686DB03">
          <wp:extent cx="2162175" cy="10382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5B862" w14:textId="77777777" w:rsidR="00EB51E1" w:rsidRDefault="00EB51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A4"/>
    <w:rsid w:val="00073CF8"/>
    <w:rsid w:val="00086446"/>
    <w:rsid w:val="000A7597"/>
    <w:rsid w:val="000B44C6"/>
    <w:rsid w:val="000C515A"/>
    <w:rsid w:val="000D24AF"/>
    <w:rsid w:val="00104D0A"/>
    <w:rsid w:val="001744B1"/>
    <w:rsid w:val="001B4F2B"/>
    <w:rsid w:val="00292E36"/>
    <w:rsid w:val="002A08BC"/>
    <w:rsid w:val="002D4621"/>
    <w:rsid w:val="00317843"/>
    <w:rsid w:val="0038720D"/>
    <w:rsid w:val="004539C3"/>
    <w:rsid w:val="00463242"/>
    <w:rsid w:val="004E711C"/>
    <w:rsid w:val="00500BE3"/>
    <w:rsid w:val="00510188"/>
    <w:rsid w:val="005E5D61"/>
    <w:rsid w:val="006A4CFB"/>
    <w:rsid w:val="006B4309"/>
    <w:rsid w:val="007436B6"/>
    <w:rsid w:val="007736DF"/>
    <w:rsid w:val="00807200"/>
    <w:rsid w:val="008478E5"/>
    <w:rsid w:val="00863700"/>
    <w:rsid w:val="0086585C"/>
    <w:rsid w:val="0089436E"/>
    <w:rsid w:val="008D22D0"/>
    <w:rsid w:val="008D5BA9"/>
    <w:rsid w:val="00A60A31"/>
    <w:rsid w:val="00A7753C"/>
    <w:rsid w:val="00BA4EF8"/>
    <w:rsid w:val="00CF66A4"/>
    <w:rsid w:val="00D768F1"/>
    <w:rsid w:val="00DD0616"/>
    <w:rsid w:val="00E26DB5"/>
    <w:rsid w:val="00E53231"/>
    <w:rsid w:val="00EA0B33"/>
    <w:rsid w:val="00EB51E1"/>
    <w:rsid w:val="00EC6DF6"/>
    <w:rsid w:val="00F06FCD"/>
    <w:rsid w:val="00F35B2F"/>
    <w:rsid w:val="00F91E68"/>
    <w:rsid w:val="00FB57C3"/>
    <w:rsid w:val="00FC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D888FA"/>
  <w14:defaultImageDpi w14:val="300"/>
  <w15:chartTrackingRefBased/>
  <w15:docId w15:val="{770E45FE-C714-4386-8314-1D12B837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1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1E1"/>
  </w:style>
  <w:style w:type="paragraph" w:styleId="Footer">
    <w:name w:val="footer"/>
    <w:basedOn w:val="Normal"/>
    <w:link w:val="FooterChar"/>
    <w:uiPriority w:val="99"/>
    <w:unhideWhenUsed/>
    <w:rsid w:val="00EB51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1E1"/>
  </w:style>
  <w:style w:type="paragraph" w:styleId="BalloonText">
    <w:name w:val="Balloon Text"/>
    <w:basedOn w:val="Normal"/>
    <w:link w:val="BalloonTextChar"/>
    <w:uiPriority w:val="99"/>
    <w:semiHidden/>
    <w:unhideWhenUsed/>
    <w:rsid w:val="00EB51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B51E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F6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2A08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637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7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700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7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700"/>
    <w:rPr>
      <w:b/>
      <w:bCs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68F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68F1"/>
    <w:rPr>
      <w:lang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D768F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5B2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5B2F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F35B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ach\Documents\Custom%20Office%20Templates\Logo%20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0085-3BC6-4E93-994A-D58B747E6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Logo page</Template>
  <TotalTime>287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Arik Mergi - Brand &amp; Design</Company>
  <LinksUpToDate>false</LinksUpToDate>
  <CharactersWithSpaces>1043</CharactersWithSpaces>
  <SharedDoc>false</SharedDoc>
  <HLinks>
    <vt:vector size="6" baseType="variant">
      <vt:variant>
        <vt:i4>1704020</vt:i4>
      </vt:variant>
      <vt:variant>
        <vt:i4>2068</vt:i4>
      </vt:variant>
      <vt:variant>
        <vt:i4>1026</vt:i4>
      </vt:variant>
      <vt:variant>
        <vt:i4>1</vt:i4>
      </vt:variant>
      <vt:variant>
        <vt:lpwstr>letter_bottom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Lilach Sapir</dc:creator>
  <cp:keywords/>
  <dc:description/>
  <cp:lastModifiedBy>Lilach Sapir</cp:lastModifiedBy>
  <cp:revision>12</cp:revision>
  <dcterms:created xsi:type="dcterms:W3CDTF">2015-01-20T10:03:00Z</dcterms:created>
  <dcterms:modified xsi:type="dcterms:W3CDTF">2015-01-22T14:45:00Z</dcterms:modified>
</cp:coreProperties>
</file>